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457B8" w14:textId="7F478E97" w:rsidR="009B25E2" w:rsidRDefault="00362205" w:rsidP="003F1CBD">
      <w:pPr>
        <w:pStyle w:val="Ttulo1"/>
        <w:numPr>
          <w:ilvl w:val="0"/>
          <w:numId w:val="0"/>
        </w:numPr>
        <w:ind w:left="432" w:hanging="432"/>
      </w:pPr>
      <w:r>
        <w:t>Exercicis 0</w:t>
      </w:r>
      <w:r w:rsidR="00C22F4A">
        <w:t>1</w:t>
      </w:r>
      <w:r>
        <w:t xml:space="preserve"> </w:t>
      </w:r>
      <w:r w:rsidR="00F53F98">
        <w:t>–</w:t>
      </w:r>
      <w:r>
        <w:t xml:space="preserve"> </w:t>
      </w:r>
      <w:r w:rsidR="009D0622">
        <w:t>HTML5</w:t>
      </w:r>
    </w:p>
    <w:p w14:paraId="29D1B28C" w14:textId="29BBC427" w:rsidR="00A066EA" w:rsidRPr="00A066EA" w:rsidRDefault="00A066EA" w:rsidP="00943939">
      <w:pPr>
        <w:shd w:val="clear" w:color="auto" w:fill="FFC000"/>
        <w:rPr>
          <w:b/>
          <w:bCs/>
          <w:noProof/>
          <w:lang w:val="es-ES"/>
        </w:rPr>
      </w:pPr>
      <w:r w:rsidRPr="00A066EA">
        <w:rPr>
          <w:b/>
          <w:bCs/>
          <w:noProof/>
          <w:lang w:val="es-ES"/>
        </w:rPr>
        <w:t xml:space="preserve">Exercici 1: </w:t>
      </w:r>
      <w:r w:rsidR="00734D99" w:rsidRPr="00734D99">
        <w:rPr>
          <w:b/>
          <w:bCs/>
          <w:noProof/>
          <w:lang w:val="es-ES"/>
        </w:rPr>
        <w:t>Esquelet Bàsic</w:t>
      </w:r>
    </w:p>
    <w:p w14:paraId="1AECAD7C" w14:textId="77777777" w:rsidR="002E25DF" w:rsidRPr="002E25DF" w:rsidRDefault="002E25DF" w:rsidP="002E25DF">
      <w:pPr>
        <w:shd w:val="clear" w:color="auto" w:fill="DDD9C3" w:themeFill="background2" w:themeFillShade="E6"/>
        <w:rPr>
          <w:b/>
          <w:bCs/>
          <w:noProof/>
          <w:lang w:val="es-ES"/>
        </w:rPr>
      </w:pPr>
      <w:r w:rsidRPr="002E25DF">
        <w:rPr>
          <w:b/>
          <w:bCs/>
          <w:noProof/>
          <w:lang w:val="es-ES"/>
        </w:rPr>
        <w:t>Descripció:</w:t>
      </w:r>
    </w:p>
    <w:p w14:paraId="04C83109" w14:textId="77777777" w:rsidR="002E25DF" w:rsidRPr="002E25DF" w:rsidRDefault="002E25DF" w:rsidP="002E25DF">
      <w:pPr>
        <w:shd w:val="clear" w:color="auto" w:fill="DDD9C3" w:themeFill="background2" w:themeFillShade="E6"/>
        <w:rPr>
          <w:noProof/>
          <w:lang w:val="es-ES"/>
        </w:rPr>
      </w:pPr>
      <w:r w:rsidRPr="002E25DF">
        <w:rPr>
          <w:noProof/>
          <w:lang w:val="es-ES"/>
        </w:rPr>
        <w:t>Comencem pel bàsic! Imagina que estàs construint una casa, però aquesta vegada estàs creant la base del teu propi lloc web! Crea l’estructura HTML5 mínima per una pàgina web. Afegeix els elements essencials com &lt;!DOCTYPE&gt;, &lt;html&gt;, &lt;head&gt;, &lt;meta&gt;, &lt;title&gt;, i, per descomptat, el cos amb &lt;body&gt;.</w:t>
      </w:r>
    </w:p>
    <w:p w14:paraId="23A06C74" w14:textId="77777777" w:rsidR="002E25DF" w:rsidRPr="002E25DF" w:rsidRDefault="002E25DF" w:rsidP="002E25DF">
      <w:pPr>
        <w:shd w:val="clear" w:color="auto" w:fill="DDD9C3" w:themeFill="background2" w:themeFillShade="E6"/>
        <w:rPr>
          <w:b/>
          <w:bCs/>
          <w:noProof/>
          <w:lang w:val="es-ES"/>
        </w:rPr>
      </w:pPr>
      <w:r w:rsidRPr="002E25DF">
        <w:rPr>
          <w:b/>
          <w:bCs/>
          <w:noProof/>
          <w:lang w:val="es-ES"/>
        </w:rPr>
        <w:t>Objectiu:</w:t>
      </w:r>
    </w:p>
    <w:p w14:paraId="5C6D6D30" w14:textId="77777777" w:rsidR="002E25DF" w:rsidRPr="002E25DF" w:rsidRDefault="002E25DF" w:rsidP="002E25DF">
      <w:pPr>
        <w:shd w:val="clear" w:color="auto" w:fill="DDD9C3" w:themeFill="background2" w:themeFillShade="E6"/>
        <w:rPr>
          <w:noProof/>
          <w:lang w:val="es-ES"/>
        </w:rPr>
      </w:pPr>
      <w:r w:rsidRPr="002E25DF">
        <w:rPr>
          <w:noProof/>
          <w:lang w:val="es-ES"/>
        </w:rPr>
        <w:t>Crear l’esquelet d’una pàgina web correcta i funcional utilitzant els elements bàsics de HTML5.</w:t>
      </w:r>
    </w:p>
    <w:p w14:paraId="1D057FB2" w14:textId="77777777" w:rsidR="002E25DF" w:rsidRPr="002E25DF" w:rsidRDefault="002E25DF" w:rsidP="002E25DF">
      <w:pPr>
        <w:shd w:val="clear" w:color="auto" w:fill="DDD9C3" w:themeFill="background2" w:themeFillShade="E6"/>
        <w:rPr>
          <w:b/>
          <w:bCs/>
          <w:noProof/>
          <w:lang w:val="es-ES"/>
        </w:rPr>
      </w:pPr>
      <w:r w:rsidRPr="002E25DF">
        <w:rPr>
          <w:b/>
          <w:bCs/>
          <w:noProof/>
          <w:lang w:val="es-ES"/>
        </w:rPr>
        <w:t>Pistes:</w:t>
      </w:r>
    </w:p>
    <w:p w14:paraId="22D7D3D0" w14:textId="77008E60" w:rsidR="00943939" w:rsidRDefault="002E25DF" w:rsidP="002E25DF">
      <w:pPr>
        <w:shd w:val="clear" w:color="auto" w:fill="DDD9C3" w:themeFill="background2" w:themeFillShade="E6"/>
        <w:rPr>
          <w:noProof/>
          <w:lang w:val="es-ES"/>
        </w:rPr>
      </w:pPr>
      <w:r w:rsidRPr="002E25DF">
        <w:rPr>
          <w:noProof/>
          <w:lang w:val="es-ES"/>
        </w:rPr>
        <w:t>Pots fer servir la teva imaginació! Fes que el títol de la pàgina sigui el nom del teu projecte somiat o el teu propi nom si vols!</w:t>
      </w:r>
    </w:p>
    <w:p w14:paraId="0F204AD7" w14:textId="77777777" w:rsidR="002E25DF" w:rsidRDefault="002E25DF" w:rsidP="002E25DF">
      <w:pPr>
        <w:rPr>
          <w:noProof/>
          <w:lang w:val="es-ES"/>
        </w:rPr>
      </w:pPr>
    </w:p>
    <w:p w14:paraId="6CA1DA06" w14:textId="77777777" w:rsidR="00D24C25" w:rsidRDefault="00D24C25" w:rsidP="00D24C25">
      <w:pPr>
        <w:rPr>
          <w:noProof/>
          <w:lang w:val="es-ES"/>
        </w:rPr>
      </w:pPr>
      <w:r>
        <w:rPr>
          <w:noProof/>
          <w:lang w:val="es-ES"/>
        </w:rPr>
        <w:t>&lt;AQUÍ HA D’ANAR L’ENLLAÇ AL REPOSITORI PÚBLIC DE GITHUB AMB EL TEU EXERCICI&gt;</w:t>
      </w:r>
    </w:p>
    <w:p w14:paraId="092EF593" w14:textId="77777777" w:rsidR="00244A0B" w:rsidRPr="00A066EA" w:rsidRDefault="00244A0B" w:rsidP="00943939">
      <w:pPr>
        <w:rPr>
          <w:noProof/>
          <w:lang w:val="es-ES"/>
        </w:rPr>
      </w:pPr>
    </w:p>
    <w:p w14:paraId="6B6DFD67" w14:textId="77777777" w:rsidR="00A066EA" w:rsidRPr="00A066EA" w:rsidRDefault="009D350C" w:rsidP="00A066EA">
      <w:pPr>
        <w:rPr>
          <w:b/>
          <w:bCs/>
          <w:noProof/>
          <w:lang w:val="es-ES"/>
        </w:rPr>
      </w:pPr>
      <w:r>
        <w:rPr>
          <w:b/>
          <w:bCs/>
          <w:noProof/>
          <w:lang w:val="es-ES"/>
        </w:rPr>
        <w:pict w14:anchorId="4798BA93">
          <v:rect id="_x0000_i1025" style="width:0;height:1.5pt" o:hralign="center" o:hrstd="t" o:hr="t" fillcolor="#a0a0a0" stroked="f"/>
        </w:pict>
      </w:r>
    </w:p>
    <w:p w14:paraId="759F3CAB" w14:textId="2F1F7A89" w:rsidR="00A066EA" w:rsidRPr="00A066EA" w:rsidRDefault="00A066EA" w:rsidP="00467391">
      <w:pPr>
        <w:shd w:val="clear" w:color="auto" w:fill="FFC000"/>
        <w:rPr>
          <w:b/>
          <w:bCs/>
          <w:noProof/>
          <w:lang w:val="es-ES"/>
        </w:rPr>
      </w:pPr>
      <w:r w:rsidRPr="00A066EA">
        <w:rPr>
          <w:b/>
          <w:bCs/>
          <w:noProof/>
          <w:lang w:val="es-ES"/>
        </w:rPr>
        <w:t xml:space="preserve">Exercici 2: </w:t>
      </w:r>
      <w:r w:rsidR="008D5D0C" w:rsidRPr="008D5D0C">
        <w:rPr>
          <w:b/>
          <w:bCs/>
          <w:noProof/>
        </w:rPr>
        <w:t>Qüestió Semàntica</w:t>
      </w:r>
    </w:p>
    <w:p w14:paraId="11F77DB4" w14:textId="77777777" w:rsidR="002E25DF" w:rsidRPr="002E25DF" w:rsidRDefault="002E25DF" w:rsidP="002E25DF">
      <w:pPr>
        <w:shd w:val="clear" w:color="auto" w:fill="DDD9C3" w:themeFill="background2" w:themeFillShade="E6"/>
        <w:rPr>
          <w:b/>
          <w:bCs/>
          <w:noProof/>
          <w:lang w:val="es-ES"/>
        </w:rPr>
      </w:pPr>
      <w:r w:rsidRPr="002E25DF">
        <w:rPr>
          <w:b/>
          <w:bCs/>
          <w:noProof/>
          <w:lang w:val="es-ES"/>
        </w:rPr>
        <w:t>Descripció:</w:t>
      </w:r>
    </w:p>
    <w:p w14:paraId="718319C6" w14:textId="2360D48D" w:rsidR="002E25DF" w:rsidRDefault="00016B42" w:rsidP="002E25DF">
      <w:pPr>
        <w:shd w:val="clear" w:color="auto" w:fill="DDD9C3" w:themeFill="background2" w:themeFillShade="E6"/>
        <w:rPr>
          <w:noProof/>
          <w:lang w:val="es-ES"/>
        </w:rPr>
      </w:pPr>
      <w:r w:rsidRPr="00016B42">
        <w:rPr>
          <w:noProof/>
          <w:lang w:val="es-ES"/>
        </w:rPr>
        <w:t>Utilitza etiquetes semàntiques per estructurar correctament una pàgina web. Imagina que tens una web d'articles. Necessites etiquetar correctament cada secció: el títol principal, una capçalera d'articles, el contingut principal i una secció de contacte al final</w:t>
      </w:r>
      <w:r>
        <w:rPr>
          <w:noProof/>
          <w:lang w:val="es-ES"/>
        </w:rPr>
        <w:t>.</w:t>
      </w:r>
    </w:p>
    <w:p w14:paraId="4D80C241" w14:textId="77777777" w:rsidR="002E25DF" w:rsidRPr="002E25DF" w:rsidRDefault="002E25DF" w:rsidP="002E25DF">
      <w:pPr>
        <w:shd w:val="clear" w:color="auto" w:fill="DDD9C3" w:themeFill="background2" w:themeFillShade="E6"/>
        <w:rPr>
          <w:b/>
          <w:bCs/>
          <w:noProof/>
          <w:lang w:val="es-ES"/>
        </w:rPr>
      </w:pPr>
      <w:r w:rsidRPr="002E25DF">
        <w:rPr>
          <w:b/>
          <w:bCs/>
          <w:noProof/>
          <w:lang w:val="es-ES"/>
        </w:rPr>
        <w:t>Objectiu:</w:t>
      </w:r>
    </w:p>
    <w:p w14:paraId="257ECBF1" w14:textId="77777777" w:rsidR="000368CE" w:rsidRDefault="000368CE" w:rsidP="002E25DF">
      <w:pPr>
        <w:shd w:val="clear" w:color="auto" w:fill="DDD9C3" w:themeFill="background2" w:themeFillShade="E6"/>
        <w:rPr>
          <w:noProof/>
        </w:rPr>
      </w:pPr>
      <w:r w:rsidRPr="000368CE">
        <w:rPr>
          <w:noProof/>
        </w:rPr>
        <w:t>Fes servir etiquetes HTML5 com &lt;header&gt;, &lt;article&gt;, &lt;section&gt;, &lt;footer&gt;, etc., per donar estructura i significat semàntic a una pàgina web.</w:t>
      </w:r>
    </w:p>
    <w:p w14:paraId="459F1816" w14:textId="3032BCB9" w:rsidR="002E25DF" w:rsidRPr="002E25DF" w:rsidRDefault="002E25DF" w:rsidP="002E25DF">
      <w:pPr>
        <w:shd w:val="clear" w:color="auto" w:fill="DDD9C3" w:themeFill="background2" w:themeFillShade="E6"/>
        <w:rPr>
          <w:b/>
          <w:bCs/>
          <w:noProof/>
          <w:lang w:val="es-ES"/>
        </w:rPr>
      </w:pPr>
      <w:r w:rsidRPr="002E25DF">
        <w:rPr>
          <w:b/>
          <w:bCs/>
          <w:noProof/>
          <w:lang w:val="es-ES"/>
        </w:rPr>
        <w:t>Pistes:</w:t>
      </w:r>
    </w:p>
    <w:p w14:paraId="036BE87A" w14:textId="35EF0E09" w:rsidR="002E25DF" w:rsidRDefault="000368CE" w:rsidP="002E25DF">
      <w:pPr>
        <w:shd w:val="clear" w:color="auto" w:fill="DDD9C3" w:themeFill="background2" w:themeFillShade="E6"/>
        <w:rPr>
          <w:noProof/>
          <w:lang w:val="es-ES"/>
        </w:rPr>
      </w:pPr>
      <w:r w:rsidRPr="000368CE">
        <w:rPr>
          <w:noProof/>
          <w:lang w:val="es-ES"/>
        </w:rPr>
        <w:t>Fes que sigui creatiu! Per què no dissenyes una web fictícia sobre el teu esport o pel·lícula preferida? Això ho farà més divertit!</w:t>
      </w:r>
    </w:p>
    <w:p w14:paraId="66DECBCD" w14:textId="77777777" w:rsidR="00467391" w:rsidRDefault="00467391" w:rsidP="00A066EA">
      <w:pPr>
        <w:rPr>
          <w:noProof/>
          <w:lang w:val="es-ES"/>
        </w:rPr>
      </w:pPr>
    </w:p>
    <w:p w14:paraId="0A8E3828" w14:textId="77777777" w:rsidR="00D24C25" w:rsidRDefault="00D24C25" w:rsidP="00D24C25">
      <w:pPr>
        <w:rPr>
          <w:noProof/>
          <w:lang w:val="es-ES"/>
        </w:rPr>
      </w:pPr>
      <w:r>
        <w:rPr>
          <w:noProof/>
          <w:lang w:val="es-ES"/>
        </w:rPr>
        <w:t>&lt;AQUÍ HA D’ANAR L’ENLLAÇ AL REPOSITORI PÚBLIC DE GITHUB AMB EL TEU EXERCICI&gt;</w:t>
      </w:r>
    </w:p>
    <w:p w14:paraId="2992E2A6" w14:textId="77777777" w:rsidR="00467391" w:rsidRPr="00A066EA" w:rsidRDefault="00467391" w:rsidP="00A066EA">
      <w:pPr>
        <w:rPr>
          <w:noProof/>
          <w:lang w:val="es-ES"/>
        </w:rPr>
      </w:pPr>
    </w:p>
    <w:p w14:paraId="616CFB50" w14:textId="77777777" w:rsidR="00A066EA" w:rsidRPr="00A066EA" w:rsidRDefault="009D350C" w:rsidP="00A066EA">
      <w:pPr>
        <w:rPr>
          <w:b/>
          <w:bCs/>
          <w:noProof/>
          <w:lang w:val="es-ES"/>
        </w:rPr>
      </w:pPr>
      <w:r>
        <w:rPr>
          <w:b/>
          <w:bCs/>
          <w:noProof/>
          <w:lang w:val="es-ES"/>
        </w:rPr>
        <w:pict w14:anchorId="493A6EBF">
          <v:rect id="_x0000_i1026" style="width:0;height:1.5pt" o:hralign="center" o:hrstd="t" o:hr="t" fillcolor="#a0a0a0" stroked="f"/>
        </w:pict>
      </w:r>
    </w:p>
    <w:p w14:paraId="2CF206CD" w14:textId="3C4E1592" w:rsidR="00A066EA" w:rsidRPr="00A066EA" w:rsidRDefault="00A066EA" w:rsidP="00D9285A">
      <w:pPr>
        <w:shd w:val="clear" w:color="auto" w:fill="FFC000"/>
        <w:rPr>
          <w:b/>
          <w:bCs/>
          <w:noProof/>
          <w:lang w:val="es-ES"/>
        </w:rPr>
      </w:pPr>
      <w:r w:rsidRPr="00A066EA">
        <w:rPr>
          <w:b/>
          <w:bCs/>
          <w:noProof/>
          <w:lang w:val="es-ES"/>
        </w:rPr>
        <w:lastRenderedPageBreak/>
        <w:t xml:space="preserve">Exercici 3: </w:t>
      </w:r>
      <w:r w:rsidR="008D19EC" w:rsidRPr="008D19EC">
        <w:rPr>
          <w:b/>
          <w:bCs/>
          <w:noProof/>
          <w:lang w:val="es-ES"/>
        </w:rPr>
        <w:t>Textualment</w:t>
      </w:r>
    </w:p>
    <w:p w14:paraId="51FC7587" w14:textId="77777777" w:rsidR="008D19EC" w:rsidRPr="002E25DF" w:rsidRDefault="008D19EC" w:rsidP="008D19EC">
      <w:pPr>
        <w:shd w:val="clear" w:color="auto" w:fill="DDD9C3" w:themeFill="background2" w:themeFillShade="E6"/>
        <w:rPr>
          <w:b/>
          <w:bCs/>
          <w:noProof/>
          <w:lang w:val="es-ES"/>
        </w:rPr>
      </w:pPr>
      <w:r w:rsidRPr="002E25DF">
        <w:rPr>
          <w:b/>
          <w:bCs/>
          <w:noProof/>
          <w:lang w:val="es-ES"/>
        </w:rPr>
        <w:t>Descripció:</w:t>
      </w:r>
    </w:p>
    <w:p w14:paraId="3B511CD9" w14:textId="77777777" w:rsidR="006D70D2" w:rsidRPr="006D70D2" w:rsidRDefault="006D70D2" w:rsidP="008D19EC">
      <w:pPr>
        <w:shd w:val="clear" w:color="auto" w:fill="DDD9C3" w:themeFill="background2" w:themeFillShade="E6"/>
        <w:rPr>
          <w:noProof/>
        </w:rPr>
      </w:pPr>
      <w:r w:rsidRPr="006D70D2">
        <w:rPr>
          <w:noProof/>
        </w:rPr>
        <w:t>Aquest cop ens endinsem en el món del text! Però atenció, no es tracta només d'escriure, sinó de donar-li el significat adequat utilitzant etiquetes semàntiques d'HTML5, i tot sense fer servir etiquetes d'estil com &lt;b&gt; o &lt;i&gt;. La clau és que el text no només es vegi bé, sinó que tingui una estructura lògica que ajudi els navegadors i les eines d'accessibilitat a interpretar-ho correctament.</w:t>
      </w:r>
    </w:p>
    <w:p w14:paraId="6AC6DC27" w14:textId="10878DA1" w:rsidR="008D19EC" w:rsidRPr="002E25DF" w:rsidRDefault="008D19EC" w:rsidP="008D19EC">
      <w:pPr>
        <w:shd w:val="clear" w:color="auto" w:fill="DDD9C3" w:themeFill="background2" w:themeFillShade="E6"/>
        <w:rPr>
          <w:b/>
          <w:bCs/>
          <w:noProof/>
          <w:lang w:val="es-ES"/>
        </w:rPr>
      </w:pPr>
      <w:r w:rsidRPr="002E25DF">
        <w:rPr>
          <w:b/>
          <w:bCs/>
          <w:noProof/>
          <w:lang w:val="es-ES"/>
        </w:rPr>
        <w:t>Objectiu:</w:t>
      </w:r>
    </w:p>
    <w:p w14:paraId="40F97E6D" w14:textId="77777777" w:rsidR="006051C4" w:rsidRDefault="006051C4" w:rsidP="008D19EC">
      <w:pPr>
        <w:shd w:val="clear" w:color="auto" w:fill="DDD9C3" w:themeFill="background2" w:themeFillShade="E6"/>
        <w:rPr>
          <w:noProof/>
        </w:rPr>
      </w:pPr>
      <w:r w:rsidRPr="006051C4">
        <w:rPr>
          <w:noProof/>
        </w:rPr>
        <w:t>Aprendràs a estructurar i destacar text utilitzant etiquetes adequades com &lt;strong&gt;, &lt;em&gt;, &lt;mark&gt;, i etiquetes semàntiques per encapçalaments, citacions i llistes de definicions.</w:t>
      </w:r>
    </w:p>
    <w:p w14:paraId="2CCFCEA1" w14:textId="61CF4C1C" w:rsidR="006051C4" w:rsidRPr="002E25DF" w:rsidRDefault="006051C4" w:rsidP="006051C4">
      <w:pPr>
        <w:shd w:val="clear" w:color="auto" w:fill="DDD9C3" w:themeFill="background2" w:themeFillShade="E6"/>
        <w:rPr>
          <w:b/>
          <w:bCs/>
          <w:noProof/>
          <w:lang w:val="es-ES"/>
        </w:rPr>
      </w:pPr>
      <w:r>
        <w:rPr>
          <w:b/>
          <w:bCs/>
          <w:noProof/>
          <w:lang w:val="es-ES"/>
        </w:rPr>
        <w:t>Instruccions</w:t>
      </w:r>
      <w:r w:rsidRPr="002E25DF">
        <w:rPr>
          <w:b/>
          <w:bCs/>
          <w:noProof/>
          <w:lang w:val="es-ES"/>
        </w:rPr>
        <w:t>:</w:t>
      </w:r>
    </w:p>
    <w:p w14:paraId="0849E9FA" w14:textId="3402E858" w:rsidR="006051C4" w:rsidRDefault="006051C4" w:rsidP="006051C4">
      <w:pPr>
        <w:shd w:val="clear" w:color="auto" w:fill="DDD9C3" w:themeFill="background2" w:themeFillShade="E6"/>
        <w:rPr>
          <w:noProof/>
        </w:rPr>
      </w:pPr>
      <w:r w:rsidRPr="00E616EA">
        <w:rPr>
          <w:noProof/>
          <w:color w:val="7030A0"/>
        </w:rPr>
        <w:t>Títol destacat</w:t>
      </w:r>
      <w:r>
        <w:rPr>
          <w:noProof/>
        </w:rPr>
        <w:t>: Comença la teva pàgina amb un bon títol utilitzant l'etiqueta &lt;h1&gt;. Imagina que estàs creant una pàgina personal o sobre el teu tema favorit. Per exemple, si t'agrada la cuina, pots posar un títol com "Les meves receptes favorites".</w:t>
      </w:r>
    </w:p>
    <w:p w14:paraId="12EE051E" w14:textId="69F8182A" w:rsidR="006051C4" w:rsidRDefault="006051C4" w:rsidP="006051C4">
      <w:pPr>
        <w:shd w:val="clear" w:color="auto" w:fill="DDD9C3" w:themeFill="background2" w:themeFillShade="E6"/>
        <w:rPr>
          <w:noProof/>
        </w:rPr>
      </w:pPr>
      <w:r w:rsidRPr="00E616EA">
        <w:rPr>
          <w:noProof/>
          <w:color w:val="7030A0"/>
        </w:rPr>
        <w:t>Paràgrafs informatius</w:t>
      </w:r>
      <w:r>
        <w:rPr>
          <w:noProof/>
        </w:rPr>
        <w:t>:</w:t>
      </w:r>
      <w:r w:rsidR="00E616EA">
        <w:rPr>
          <w:noProof/>
        </w:rPr>
        <w:t xml:space="preserve"> </w:t>
      </w:r>
      <w:r>
        <w:rPr>
          <w:noProof/>
        </w:rPr>
        <w:t>Escriu dos paràgrafs sobre qualsevol tema que t'interessi, utilitzant &lt;p&gt;. Per exemple, si continues amb el tema de la cuina, pots parlar de les teves receptes preferides o sobre la cuina que més t'agrada.</w:t>
      </w:r>
    </w:p>
    <w:p w14:paraId="133D1B0F" w14:textId="38504339" w:rsidR="006051C4" w:rsidRDefault="006051C4" w:rsidP="006051C4">
      <w:pPr>
        <w:shd w:val="clear" w:color="auto" w:fill="DDD9C3" w:themeFill="background2" w:themeFillShade="E6"/>
        <w:rPr>
          <w:noProof/>
        </w:rPr>
      </w:pPr>
      <w:r w:rsidRPr="00E616EA">
        <w:rPr>
          <w:i/>
          <w:iCs/>
          <w:noProof/>
        </w:rPr>
        <w:t>Destacar el text amb semàntica</w:t>
      </w:r>
      <w:r>
        <w:rPr>
          <w:noProof/>
        </w:rPr>
        <w:t>:</w:t>
      </w:r>
      <w:r w:rsidR="00E616EA">
        <w:rPr>
          <w:noProof/>
        </w:rPr>
        <w:t xml:space="preserve"> </w:t>
      </w:r>
      <w:r>
        <w:rPr>
          <w:noProof/>
        </w:rPr>
        <w:t>Al segon paràgraf, assegura't de destacar algunes paraules importants utilitzant &lt;strong&gt; per donar-li més força, i altres amb &lt;em&gt; per posar èmfasi. Per exemple: "</w:t>
      </w:r>
      <w:r w:rsidRPr="00E616EA">
        <w:rPr>
          <w:i/>
          <w:iCs/>
          <w:noProof/>
        </w:rPr>
        <w:t>Una de les meves receptes més saboroses és la paella amb ingredients locals, i sempre la cuino</w:t>
      </w:r>
      <w:r>
        <w:rPr>
          <w:noProof/>
        </w:rPr>
        <w:t xml:space="preserve"> </w:t>
      </w:r>
      <w:r w:rsidRPr="00E616EA">
        <w:rPr>
          <w:b/>
          <w:bCs/>
          <w:i/>
          <w:iCs/>
          <w:noProof/>
        </w:rPr>
        <w:t>amb molt de carinyo</w:t>
      </w:r>
      <w:r>
        <w:rPr>
          <w:noProof/>
        </w:rPr>
        <w:t>".</w:t>
      </w:r>
    </w:p>
    <w:p w14:paraId="0608C08A" w14:textId="7715E08A" w:rsidR="006051C4" w:rsidRDefault="006051C4" w:rsidP="006051C4">
      <w:pPr>
        <w:shd w:val="clear" w:color="auto" w:fill="DDD9C3" w:themeFill="background2" w:themeFillShade="E6"/>
        <w:rPr>
          <w:noProof/>
        </w:rPr>
      </w:pPr>
      <w:r w:rsidRPr="00E616EA">
        <w:rPr>
          <w:noProof/>
          <w:color w:val="7030A0"/>
        </w:rPr>
        <w:t>Una cita inspiradora</w:t>
      </w:r>
      <w:r>
        <w:rPr>
          <w:noProof/>
        </w:rPr>
        <w:t>:</w:t>
      </w:r>
      <w:r w:rsidR="00E616EA">
        <w:rPr>
          <w:noProof/>
        </w:rPr>
        <w:t xml:space="preserve"> </w:t>
      </w:r>
      <w:r>
        <w:rPr>
          <w:noProof/>
        </w:rPr>
        <w:t xml:space="preserve">Afegeix una citació famosa o una frase que t’inspiri. Pots utilitzar l’etiqueta &lt;blockquote&gt; per donar-li el seu espai i destacar-la. Per exemple: "El secret de la cuina no és seguir una recepta, sinó fer-la teva." </w:t>
      </w:r>
      <w:r w:rsidR="0083756E">
        <w:rPr>
          <w:noProof/>
        </w:rPr>
        <w:t>–</w:t>
      </w:r>
      <w:r>
        <w:rPr>
          <w:noProof/>
        </w:rPr>
        <w:t xml:space="preserve"> </w:t>
      </w:r>
      <w:r w:rsidR="0083756E">
        <w:rPr>
          <w:noProof/>
        </w:rPr>
        <w:t xml:space="preserve">per </w:t>
      </w:r>
      <w:r w:rsidR="0083756E" w:rsidRPr="0083756E">
        <w:rPr>
          <w:i/>
          <w:iCs/>
          <w:noProof/>
        </w:rPr>
        <w:t>Maese LeGon</w:t>
      </w:r>
      <w:r>
        <w:rPr>
          <w:noProof/>
        </w:rPr>
        <w:t>.</w:t>
      </w:r>
    </w:p>
    <w:p w14:paraId="0164FDD2" w14:textId="25EF9E97" w:rsidR="006051C4" w:rsidRDefault="006051C4" w:rsidP="006051C4">
      <w:pPr>
        <w:shd w:val="clear" w:color="auto" w:fill="DDD9C3" w:themeFill="background2" w:themeFillShade="E6"/>
        <w:rPr>
          <w:noProof/>
        </w:rPr>
      </w:pPr>
      <w:r w:rsidRPr="0083756E">
        <w:rPr>
          <w:noProof/>
          <w:color w:val="7030A0"/>
        </w:rPr>
        <w:t>Llista de definicions:</w:t>
      </w:r>
      <w:r w:rsidR="0083756E">
        <w:rPr>
          <w:noProof/>
          <w:color w:val="7030A0"/>
        </w:rPr>
        <w:t xml:space="preserve"> </w:t>
      </w:r>
      <w:r>
        <w:rPr>
          <w:noProof/>
        </w:rPr>
        <w:t>Crea una llista de definicions utilitzant &lt;dl&gt;, &lt;dt&gt;, i &lt;dd&gt;. Defineix alguns termes que t’agradin o que siguin rellevants per a la pàgina. Per exemple, si parles de cuina, pots definir termes com</w:t>
      </w:r>
      <w:r w:rsidR="00F31948">
        <w:rPr>
          <w:noProof/>
        </w:rPr>
        <w:t xml:space="preserve"> “</w:t>
      </w:r>
      <w:r w:rsidR="00A419FE">
        <w:rPr>
          <w:noProof/>
        </w:rPr>
        <w:t>Sofregit” o “Caramelitzar”</w:t>
      </w:r>
    </w:p>
    <w:p w14:paraId="045C2740" w14:textId="3E73F403" w:rsidR="008D19EC" w:rsidRPr="002E25DF" w:rsidRDefault="008D19EC" w:rsidP="008D19EC">
      <w:pPr>
        <w:shd w:val="clear" w:color="auto" w:fill="DDD9C3" w:themeFill="background2" w:themeFillShade="E6"/>
        <w:rPr>
          <w:b/>
          <w:bCs/>
          <w:noProof/>
          <w:lang w:val="es-ES"/>
        </w:rPr>
      </w:pPr>
      <w:r w:rsidRPr="002E25DF">
        <w:rPr>
          <w:b/>
          <w:bCs/>
          <w:noProof/>
          <w:lang w:val="es-ES"/>
        </w:rPr>
        <w:t>Pistes:</w:t>
      </w:r>
    </w:p>
    <w:p w14:paraId="37BD19EE" w14:textId="77777777" w:rsidR="0004178B" w:rsidRPr="0004178B" w:rsidRDefault="0004178B" w:rsidP="0004178B">
      <w:pPr>
        <w:shd w:val="clear" w:color="auto" w:fill="DDD9C3" w:themeFill="background2" w:themeFillShade="E6"/>
        <w:rPr>
          <w:noProof/>
          <w:lang w:val="es-ES"/>
        </w:rPr>
      </w:pPr>
      <w:r w:rsidRPr="0004178B">
        <w:rPr>
          <w:noProof/>
          <w:lang w:val="es-ES"/>
        </w:rPr>
        <w:t>Utilitza &lt;strong&gt; per text important i &lt;em&gt; per posar èmfasi de manera semàntica.</w:t>
      </w:r>
    </w:p>
    <w:p w14:paraId="5E5A719A" w14:textId="6C98A416" w:rsidR="008D19EC" w:rsidRDefault="0004178B" w:rsidP="0004178B">
      <w:pPr>
        <w:shd w:val="clear" w:color="auto" w:fill="DDD9C3" w:themeFill="background2" w:themeFillShade="E6"/>
        <w:rPr>
          <w:noProof/>
          <w:lang w:val="es-ES"/>
        </w:rPr>
      </w:pPr>
      <w:r w:rsidRPr="0004178B">
        <w:rPr>
          <w:noProof/>
          <w:lang w:val="es-ES"/>
        </w:rPr>
        <w:t>Si vols destacar alguna part del teu text de manera especial, pots utilitzar &lt;mark&gt; per ressaltar-ho amb un fons.</w:t>
      </w:r>
    </w:p>
    <w:p w14:paraId="65EB1697" w14:textId="77777777" w:rsidR="00D9285A" w:rsidRDefault="00D9285A" w:rsidP="00A066EA">
      <w:pPr>
        <w:rPr>
          <w:b/>
          <w:bCs/>
          <w:noProof/>
          <w:lang w:val="es-ES"/>
        </w:rPr>
      </w:pPr>
    </w:p>
    <w:p w14:paraId="1773FE3E" w14:textId="77777777" w:rsidR="00D24C25" w:rsidRDefault="00D24C25" w:rsidP="00D24C25">
      <w:pPr>
        <w:rPr>
          <w:noProof/>
          <w:lang w:val="es-ES"/>
        </w:rPr>
      </w:pPr>
      <w:r>
        <w:rPr>
          <w:noProof/>
          <w:lang w:val="es-ES"/>
        </w:rPr>
        <w:lastRenderedPageBreak/>
        <w:t>&lt;AQUÍ HA D’ANAR L’ENLLAÇ AL REPOSITORI PÚBLIC DE GITHUB AMB EL TEU EXERCICI&gt;</w:t>
      </w:r>
    </w:p>
    <w:p w14:paraId="3F14FB7E" w14:textId="77777777" w:rsidR="00D9285A" w:rsidRPr="00A066EA" w:rsidRDefault="00D9285A" w:rsidP="00A066EA">
      <w:pPr>
        <w:rPr>
          <w:b/>
          <w:bCs/>
          <w:noProof/>
          <w:lang w:val="es-ES"/>
        </w:rPr>
      </w:pPr>
    </w:p>
    <w:p w14:paraId="1E3D4DA9" w14:textId="77777777" w:rsidR="00A066EA" w:rsidRPr="00A066EA" w:rsidRDefault="009D350C" w:rsidP="00A066EA">
      <w:pPr>
        <w:rPr>
          <w:b/>
          <w:bCs/>
          <w:noProof/>
          <w:lang w:val="es-ES"/>
        </w:rPr>
      </w:pPr>
      <w:r>
        <w:rPr>
          <w:b/>
          <w:bCs/>
          <w:noProof/>
          <w:lang w:val="es-ES"/>
        </w:rPr>
        <w:pict w14:anchorId="61B76AF4">
          <v:rect id="_x0000_i1027" style="width:0;height:1.5pt" o:hralign="center" o:hrstd="t" o:hr="t" fillcolor="#a0a0a0" stroked="f"/>
        </w:pict>
      </w:r>
    </w:p>
    <w:p w14:paraId="30D90D6F" w14:textId="73C43495" w:rsidR="00A066EA" w:rsidRPr="00A066EA" w:rsidRDefault="00A066EA" w:rsidP="003F3EA3">
      <w:pPr>
        <w:shd w:val="clear" w:color="auto" w:fill="FFC000"/>
        <w:rPr>
          <w:b/>
          <w:bCs/>
          <w:noProof/>
          <w:lang w:val="es-ES"/>
        </w:rPr>
      </w:pPr>
      <w:r w:rsidRPr="00A066EA">
        <w:rPr>
          <w:b/>
          <w:bCs/>
          <w:noProof/>
          <w:lang w:val="es-ES"/>
        </w:rPr>
        <w:t xml:space="preserve">Exercici 4: </w:t>
      </w:r>
      <w:r w:rsidR="005620C9" w:rsidRPr="005620C9">
        <w:rPr>
          <w:b/>
          <w:bCs/>
          <w:noProof/>
        </w:rPr>
        <w:t>Allista't</w:t>
      </w:r>
    </w:p>
    <w:p w14:paraId="43765EA7" w14:textId="77777777" w:rsidR="006A5218" w:rsidRPr="002E25DF" w:rsidRDefault="006A5218" w:rsidP="006A5218">
      <w:pPr>
        <w:shd w:val="clear" w:color="auto" w:fill="DDD9C3" w:themeFill="background2" w:themeFillShade="E6"/>
        <w:rPr>
          <w:b/>
          <w:bCs/>
          <w:noProof/>
          <w:lang w:val="es-ES"/>
        </w:rPr>
      </w:pPr>
      <w:r w:rsidRPr="002E25DF">
        <w:rPr>
          <w:b/>
          <w:bCs/>
          <w:noProof/>
          <w:lang w:val="es-ES"/>
        </w:rPr>
        <w:t>Descripció:</w:t>
      </w:r>
    </w:p>
    <w:p w14:paraId="11E52847" w14:textId="6F403B48" w:rsidR="00A066EA" w:rsidRDefault="005620C9" w:rsidP="003F3EA3">
      <w:pPr>
        <w:shd w:val="clear" w:color="auto" w:fill="DDD9C3" w:themeFill="background2" w:themeFillShade="E6"/>
        <w:rPr>
          <w:noProof/>
          <w:lang w:val="es-ES"/>
        </w:rPr>
      </w:pPr>
      <w:r w:rsidRPr="005620C9">
        <w:rPr>
          <w:noProof/>
          <w:lang w:val="es-ES"/>
        </w:rPr>
        <w:t>HTML5 té moltes maneres d'organitzar informació. Crea una pàgina on llist</w:t>
      </w:r>
      <w:r w:rsidR="00796797">
        <w:rPr>
          <w:noProof/>
          <w:lang w:val="es-ES"/>
        </w:rPr>
        <w:t>ar</w:t>
      </w:r>
      <w:r w:rsidRPr="005620C9">
        <w:rPr>
          <w:noProof/>
          <w:lang w:val="es-ES"/>
        </w:rPr>
        <w:t xml:space="preserve"> les teves </w:t>
      </w:r>
      <w:r w:rsidR="00796797">
        <w:rPr>
          <w:noProof/>
          <w:lang w:val="es-ES"/>
        </w:rPr>
        <w:t>preferències personals en relació a</w:t>
      </w:r>
      <w:r w:rsidRPr="005620C9">
        <w:rPr>
          <w:noProof/>
          <w:lang w:val="es-ES"/>
        </w:rPr>
        <w:t>: música, pel·lícules i menjars. Utilitza una llista desordenada per a cada categoria i assegura’t d’afegir una llista numerada amb 3 objectius que t'agradaria assolir aquest any.</w:t>
      </w:r>
    </w:p>
    <w:p w14:paraId="2D824753" w14:textId="77777777" w:rsidR="006A5218" w:rsidRPr="002E25DF" w:rsidRDefault="006A5218" w:rsidP="006A5218">
      <w:pPr>
        <w:shd w:val="clear" w:color="auto" w:fill="DDD9C3" w:themeFill="background2" w:themeFillShade="E6"/>
        <w:rPr>
          <w:b/>
          <w:bCs/>
          <w:noProof/>
          <w:lang w:val="es-ES"/>
        </w:rPr>
      </w:pPr>
      <w:r w:rsidRPr="002E25DF">
        <w:rPr>
          <w:b/>
          <w:bCs/>
          <w:noProof/>
          <w:lang w:val="es-ES"/>
        </w:rPr>
        <w:t>Objectiu:</w:t>
      </w:r>
    </w:p>
    <w:p w14:paraId="098CE87E" w14:textId="77777777" w:rsidR="006A5218" w:rsidRDefault="006A5218" w:rsidP="006A5218">
      <w:pPr>
        <w:shd w:val="clear" w:color="auto" w:fill="DDD9C3" w:themeFill="background2" w:themeFillShade="E6"/>
        <w:rPr>
          <w:noProof/>
        </w:rPr>
      </w:pPr>
      <w:r w:rsidRPr="006A5218">
        <w:rPr>
          <w:noProof/>
        </w:rPr>
        <w:t>Aprendre a utilitzar les etiquetes de llistes: &lt;ul&gt;, &lt;ol&gt;, i &lt;li&gt;.</w:t>
      </w:r>
    </w:p>
    <w:p w14:paraId="144104BA" w14:textId="7AF0F8FC" w:rsidR="006A5218" w:rsidRPr="002E25DF" w:rsidRDefault="006A5218" w:rsidP="006A5218">
      <w:pPr>
        <w:shd w:val="clear" w:color="auto" w:fill="DDD9C3" w:themeFill="background2" w:themeFillShade="E6"/>
        <w:rPr>
          <w:b/>
          <w:bCs/>
          <w:noProof/>
          <w:lang w:val="es-ES"/>
        </w:rPr>
      </w:pPr>
      <w:r w:rsidRPr="002E25DF">
        <w:rPr>
          <w:b/>
          <w:bCs/>
          <w:noProof/>
          <w:lang w:val="es-ES"/>
        </w:rPr>
        <w:t>Pistes:</w:t>
      </w:r>
    </w:p>
    <w:p w14:paraId="792893D6" w14:textId="029292FB" w:rsidR="006A5218" w:rsidRPr="003F3EA3" w:rsidRDefault="00AD24AD" w:rsidP="003F3EA3">
      <w:pPr>
        <w:shd w:val="clear" w:color="auto" w:fill="DDD9C3" w:themeFill="background2" w:themeFillShade="E6"/>
        <w:rPr>
          <w:noProof/>
          <w:lang w:val="es-ES"/>
        </w:rPr>
      </w:pPr>
      <w:r w:rsidRPr="00AD24AD">
        <w:rPr>
          <w:noProof/>
        </w:rPr>
        <w:t>Pensa en això com una mini-biografia visual! Pots fins i tot fer llistes sobre qualsevol cosa que et faci somriure. Això és sobre tu!</w:t>
      </w:r>
    </w:p>
    <w:p w14:paraId="782141A3" w14:textId="77777777" w:rsidR="003F3EA3" w:rsidRDefault="003F3EA3" w:rsidP="00A066EA">
      <w:pPr>
        <w:rPr>
          <w:b/>
          <w:bCs/>
          <w:noProof/>
          <w:lang w:val="es-ES"/>
        </w:rPr>
      </w:pPr>
    </w:p>
    <w:p w14:paraId="197C41F8" w14:textId="77777777" w:rsidR="00D24C25" w:rsidRDefault="00D24C25" w:rsidP="00D24C25">
      <w:pPr>
        <w:rPr>
          <w:noProof/>
          <w:lang w:val="es-ES"/>
        </w:rPr>
      </w:pPr>
      <w:r>
        <w:rPr>
          <w:noProof/>
          <w:lang w:val="es-ES"/>
        </w:rPr>
        <w:t>&lt;AQUÍ HA D’ANAR L’ENLLAÇ AL REPOSITORI PÚBLIC DE GITHUB AMB EL TEU EXERCICI&gt;</w:t>
      </w:r>
    </w:p>
    <w:p w14:paraId="631F26A6" w14:textId="77777777" w:rsidR="003F3EA3" w:rsidRPr="00A066EA" w:rsidRDefault="003F3EA3" w:rsidP="00A066EA">
      <w:pPr>
        <w:rPr>
          <w:b/>
          <w:bCs/>
          <w:noProof/>
          <w:lang w:val="es-ES"/>
        </w:rPr>
      </w:pPr>
    </w:p>
    <w:p w14:paraId="2B07E886" w14:textId="77777777" w:rsidR="00A066EA" w:rsidRPr="00A066EA" w:rsidRDefault="009D350C" w:rsidP="00A066EA">
      <w:pPr>
        <w:rPr>
          <w:b/>
          <w:bCs/>
          <w:noProof/>
          <w:lang w:val="es-ES"/>
        </w:rPr>
      </w:pPr>
      <w:r>
        <w:rPr>
          <w:b/>
          <w:bCs/>
          <w:noProof/>
          <w:lang w:val="es-ES"/>
        </w:rPr>
        <w:pict w14:anchorId="0C911FA6">
          <v:rect id="_x0000_i1028" style="width:0;height:1.5pt" o:hralign="center" o:hrstd="t" o:hr="t" fillcolor="#a0a0a0" stroked="f"/>
        </w:pict>
      </w:r>
    </w:p>
    <w:p w14:paraId="69701E9D" w14:textId="32413BBF" w:rsidR="00A066EA" w:rsidRPr="00A066EA" w:rsidRDefault="00A066EA" w:rsidP="00974921">
      <w:pPr>
        <w:shd w:val="clear" w:color="auto" w:fill="FFC000"/>
        <w:rPr>
          <w:b/>
          <w:bCs/>
          <w:noProof/>
          <w:lang w:val="es-ES"/>
        </w:rPr>
      </w:pPr>
      <w:r w:rsidRPr="00A066EA">
        <w:rPr>
          <w:b/>
          <w:bCs/>
          <w:noProof/>
          <w:lang w:val="es-ES"/>
        </w:rPr>
        <w:t xml:space="preserve">Exercici </w:t>
      </w:r>
      <w:r w:rsidR="000B1EA7">
        <w:rPr>
          <w:b/>
          <w:bCs/>
          <w:noProof/>
          <w:lang w:val="es-ES"/>
        </w:rPr>
        <w:t>5</w:t>
      </w:r>
      <w:r w:rsidRPr="00A066EA">
        <w:rPr>
          <w:b/>
          <w:bCs/>
          <w:noProof/>
          <w:lang w:val="es-ES"/>
        </w:rPr>
        <w:t xml:space="preserve">: </w:t>
      </w:r>
      <w:r w:rsidR="00AD24AD">
        <w:rPr>
          <w:b/>
          <w:bCs/>
          <w:noProof/>
          <w:lang w:val="es-ES"/>
        </w:rPr>
        <w:t>Entaulats</w:t>
      </w:r>
    </w:p>
    <w:p w14:paraId="17DE3F87" w14:textId="77777777" w:rsidR="00AD24AD" w:rsidRPr="002E25DF" w:rsidRDefault="00AD24AD" w:rsidP="00AD24AD">
      <w:pPr>
        <w:shd w:val="clear" w:color="auto" w:fill="DDD9C3" w:themeFill="background2" w:themeFillShade="E6"/>
        <w:rPr>
          <w:b/>
          <w:bCs/>
          <w:noProof/>
          <w:lang w:val="es-ES"/>
        </w:rPr>
      </w:pPr>
      <w:r w:rsidRPr="002E25DF">
        <w:rPr>
          <w:b/>
          <w:bCs/>
          <w:noProof/>
          <w:lang w:val="es-ES"/>
        </w:rPr>
        <w:t>Descripció:</w:t>
      </w:r>
    </w:p>
    <w:p w14:paraId="4437D378" w14:textId="0DA5F918" w:rsidR="00AD24AD" w:rsidRDefault="00C2215C" w:rsidP="00AD24AD">
      <w:pPr>
        <w:shd w:val="clear" w:color="auto" w:fill="DDD9C3" w:themeFill="background2" w:themeFillShade="E6"/>
        <w:rPr>
          <w:noProof/>
          <w:lang w:val="es-ES"/>
        </w:rPr>
      </w:pPr>
      <w:r w:rsidRPr="00C2215C">
        <w:rPr>
          <w:noProof/>
        </w:rPr>
        <w:t>Estàs organitzant una festa i has de fer una taula amb la llista de convidats, el seu menjar preferit i l’hora d'arribada. Crea una taula HTML on s’especifiquin aquestes tres columnes i afegeix almenys cinc files. Assegura’t de fer servir les etiquetes adequades per a la capçalera de la taula.</w:t>
      </w:r>
    </w:p>
    <w:p w14:paraId="2CB869A1" w14:textId="77777777" w:rsidR="00AD24AD" w:rsidRPr="002E25DF" w:rsidRDefault="00AD24AD" w:rsidP="00AD24AD">
      <w:pPr>
        <w:shd w:val="clear" w:color="auto" w:fill="DDD9C3" w:themeFill="background2" w:themeFillShade="E6"/>
        <w:rPr>
          <w:b/>
          <w:bCs/>
          <w:noProof/>
          <w:lang w:val="es-ES"/>
        </w:rPr>
      </w:pPr>
      <w:r w:rsidRPr="002E25DF">
        <w:rPr>
          <w:b/>
          <w:bCs/>
          <w:noProof/>
          <w:lang w:val="es-ES"/>
        </w:rPr>
        <w:t>Objectiu:</w:t>
      </w:r>
    </w:p>
    <w:p w14:paraId="39B90075" w14:textId="17F5AC87" w:rsidR="00AD24AD" w:rsidRDefault="00C2215C" w:rsidP="00AD24AD">
      <w:pPr>
        <w:shd w:val="clear" w:color="auto" w:fill="DDD9C3" w:themeFill="background2" w:themeFillShade="E6"/>
        <w:rPr>
          <w:noProof/>
        </w:rPr>
      </w:pPr>
      <w:r w:rsidRPr="00C2215C">
        <w:rPr>
          <w:noProof/>
        </w:rPr>
        <w:t>Practicar l'ús de taules HTML5 amb les etiquetes &lt;table&gt;, &lt;tr&gt;, &lt;th&gt;, i &lt;td&gt;.</w:t>
      </w:r>
    </w:p>
    <w:p w14:paraId="09536079" w14:textId="77777777" w:rsidR="00AD24AD" w:rsidRPr="002E25DF" w:rsidRDefault="00AD24AD" w:rsidP="00AD24AD">
      <w:pPr>
        <w:shd w:val="clear" w:color="auto" w:fill="DDD9C3" w:themeFill="background2" w:themeFillShade="E6"/>
        <w:rPr>
          <w:b/>
          <w:bCs/>
          <w:noProof/>
          <w:lang w:val="es-ES"/>
        </w:rPr>
      </w:pPr>
      <w:r w:rsidRPr="002E25DF">
        <w:rPr>
          <w:b/>
          <w:bCs/>
          <w:noProof/>
          <w:lang w:val="es-ES"/>
        </w:rPr>
        <w:t>Pistes:</w:t>
      </w:r>
    </w:p>
    <w:p w14:paraId="5EA8BEDF" w14:textId="2D750D09" w:rsidR="00AD24AD" w:rsidRPr="003F3EA3" w:rsidRDefault="00C2215C" w:rsidP="00AD24AD">
      <w:pPr>
        <w:shd w:val="clear" w:color="auto" w:fill="DDD9C3" w:themeFill="background2" w:themeFillShade="E6"/>
        <w:rPr>
          <w:noProof/>
          <w:lang w:val="es-ES"/>
        </w:rPr>
      </w:pPr>
      <w:r w:rsidRPr="00C2215C">
        <w:rPr>
          <w:noProof/>
        </w:rPr>
        <w:t xml:space="preserve">Si vols ser creatiu, inventa una festa divertida! Pots fer-la temàtica, com una festa de </w:t>
      </w:r>
      <w:r w:rsidR="00712DBC">
        <w:rPr>
          <w:noProof/>
        </w:rPr>
        <w:t>famosos o inclús de superherois</w:t>
      </w:r>
      <w:r w:rsidRPr="00C2215C">
        <w:rPr>
          <w:noProof/>
        </w:rPr>
        <w:t>!</w:t>
      </w:r>
    </w:p>
    <w:p w14:paraId="199C2418" w14:textId="77777777" w:rsidR="00974921" w:rsidRDefault="00974921" w:rsidP="00A066EA">
      <w:pPr>
        <w:rPr>
          <w:b/>
          <w:bCs/>
          <w:noProof/>
          <w:lang w:val="es-ES"/>
        </w:rPr>
      </w:pPr>
    </w:p>
    <w:p w14:paraId="2D6A37A3" w14:textId="77777777" w:rsidR="00D24C25" w:rsidRDefault="00D24C25" w:rsidP="00D24C25">
      <w:pPr>
        <w:rPr>
          <w:noProof/>
          <w:lang w:val="es-ES"/>
        </w:rPr>
      </w:pPr>
      <w:r>
        <w:rPr>
          <w:noProof/>
          <w:lang w:val="es-ES"/>
        </w:rPr>
        <w:t>&lt;AQUÍ HA D’ANAR L’ENLLAÇ AL REPOSITORI PÚBLIC DE GITHUB AMB EL TEU EXERCICI&gt;</w:t>
      </w:r>
    </w:p>
    <w:p w14:paraId="1B59F9FB" w14:textId="77777777" w:rsidR="00974921" w:rsidRPr="00A066EA" w:rsidRDefault="00974921" w:rsidP="00A066EA">
      <w:pPr>
        <w:rPr>
          <w:b/>
          <w:bCs/>
          <w:noProof/>
          <w:lang w:val="es-ES"/>
        </w:rPr>
      </w:pPr>
    </w:p>
    <w:p w14:paraId="56708CA5" w14:textId="77777777" w:rsidR="00A066EA" w:rsidRPr="00A066EA" w:rsidRDefault="009D350C" w:rsidP="00A066EA">
      <w:pPr>
        <w:rPr>
          <w:b/>
          <w:bCs/>
          <w:noProof/>
          <w:lang w:val="es-ES"/>
        </w:rPr>
      </w:pPr>
      <w:r>
        <w:rPr>
          <w:b/>
          <w:bCs/>
          <w:noProof/>
          <w:lang w:val="es-ES"/>
        </w:rPr>
        <w:pict w14:anchorId="5A9F3C1B">
          <v:rect id="_x0000_i1029" style="width:0;height:1.5pt" o:hralign="center" o:hrstd="t" o:hr="t" fillcolor="#a0a0a0" stroked="f"/>
        </w:pict>
      </w:r>
    </w:p>
    <w:p w14:paraId="36D06704" w14:textId="7ED15D80" w:rsidR="00A066EA" w:rsidRPr="00A066EA" w:rsidRDefault="00A066EA" w:rsidP="002239BD">
      <w:pPr>
        <w:shd w:val="clear" w:color="auto" w:fill="FFC000"/>
        <w:rPr>
          <w:b/>
          <w:bCs/>
          <w:noProof/>
          <w:lang w:val="es-ES"/>
        </w:rPr>
      </w:pPr>
      <w:r w:rsidRPr="00A066EA">
        <w:rPr>
          <w:b/>
          <w:bCs/>
          <w:noProof/>
          <w:lang w:val="es-ES"/>
        </w:rPr>
        <w:lastRenderedPageBreak/>
        <w:t xml:space="preserve">Exercici </w:t>
      </w:r>
      <w:r w:rsidR="000B1EA7">
        <w:rPr>
          <w:b/>
          <w:bCs/>
          <w:noProof/>
          <w:lang w:val="es-ES"/>
        </w:rPr>
        <w:t>6</w:t>
      </w:r>
      <w:r w:rsidRPr="00A066EA">
        <w:rPr>
          <w:b/>
          <w:bCs/>
          <w:noProof/>
          <w:lang w:val="es-ES"/>
        </w:rPr>
        <w:t xml:space="preserve">: </w:t>
      </w:r>
      <w:r w:rsidR="00712DBC">
        <w:rPr>
          <w:b/>
          <w:bCs/>
          <w:noProof/>
          <w:lang w:val="es-ES"/>
        </w:rPr>
        <w:t>Multimedia Time</w:t>
      </w:r>
    </w:p>
    <w:p w14:paraId="6BF1654E" w14:textId="77777777" w:rsidR="00712DBC" w:rsidRPr="002E25DF" w:rsidRDefault="00712DBC" w:rsidP="00712DBC">
      <w:pPr>
        <w:shd w:val="clear" w:color="auto" w:fill="DDD9C3" w:themeFill="background2" w:themeFillShade="E6"/>
        <w:rPr>
          <w:b/>
          <w:bCs/>
          <w:noProof/>
          <w:lang w:val="es-ES"/>
        </w:rPr>
      </w:pPr>
      <w:r w:rsidRPr="002E25DF">
        <w:rPr>
          <w:b/>
          <w:bCs/>
          <w:noProof/>
          <w:lang w:val="es-ES"/>
        </w:rPr>
        <w:t>Descripció:</w:t>
      </w:r>
    </w:p>
    <w:p w14:paraId="26C86330" w14:textId="359B4455" w:rsidR="00712DBC" w:rsidRDefault="0082481C" w:rsidP="00712DBC">
      <w:pPr>
        <w:shd w:val="clear" w:color="auto" w:fill="DDD9C3" w:themeFill="background2" w:themeFillShade="E6"/>
        <w:rPr>
          <w:noProof/>
          <w:lang w:val="es-ES"/>
        </w:rPr>
      </w:pPr>
      <w:r w:rsidRPr="0082481C">
        <w:rPr>
          <w:noProof/>
        </w:rPr>
        <w:t xml:space="preserve">És hora de donar-li una mica de vida al teu web! Afegeix un vídeo del teu vídeo favorit de YouTube i una cançó que </w:t>
      </w:r>
      <w:r>
        <w:rPr>
          <w:noProof/>
        </w:rPr>
        <w:t>t’agradi</w:t>
      </w:r>
      <w:r w:rsidRPr="0082481C">
        <w:rPr>
          <w:noProof/>
        </w:rPr>
        <w:t xml:space="preserve"> (pots utilitzar arxius d’àudio si en tens algun). Afegeix un petit text per explicar per què has triat aquest contingut.</w:t>
      </w:r>
    </w:p>
    <w:p w14:paraId="7091FA08" w14:textId="77777777" w:rsidR="00712DBC" w:rsidRPr="002E25DF" w:rsidRDefault="00712DBC" w:rsidP="00712DBC">
      <w:pPr>
        <w:shd w:val="clear" w:color="auto" w:fill="DDD9C3" w:themeFill="background2" w:themeFillShade="E6"/>
        <w:rPr>
          <w:b/>
          <w:bCs/>
          <w:noProof/>
          <w:lang w:val="es-ES"/>
        </w:rPr>
      </w:pPr>
      <w:r w:rsidRPr="002E25DF">
        <w:rPr>
          <w:b/>
          <w:bCs/>
          <w:noProof/>
          <w:lang w:val="es-ES"/>
        </w:rPr>
        <w:t>Objectiu:</w:t>
      </w:r>
    </w:p>
    <w:p w14:paraId="2B31FDB1" w14:textId="155CD12C" w:rsidR="00712DBC" w:rsidRDefault="0082481C" w:rsidP="00712DBC">
      <w:pPr>
        <w:shd w:val="clear" w:color="auto" w:fill="DDD9C3" w:themeFill="background2" w:themeFillShade="E6"/>
        <w:rPr>
          <w:noProof/>
        </w:rPr>
      </w:pPr>
      <w:r w:rsidRPr="0082481C">
        <w:rPr>
          <w:noProof/>
        </w:rPr>
        <w:t>Aprendre a utilitzar les etiquetes de multimèdia com &lt;video&gt;, &lt;audio&gt;, i incrustar contingut des de plataformes com YouTube amb &lt;iframe&gt;.</w:t>
      </w:r>
    </w:p>
    <w:p w14:paraId="37DE41A6" w14:textId="77777777" w:rsidR="00712DBC" w:rsidRPr="002E25DF" w:rsidRDefault="00712DBC" w:rsidP="00712DBC">
      <w:pPr>
        <w:shd w:val="clear" w:color="auto" w:fill="DDD9C3" w:themeFill="background2" w:themeFillShade="E6"/>
        <w:rPr>
          <w:b/>
          <w:bCs/>
          <w:noProof/>
          <w:lang w:val="es-ES"/>
        </w:rPr>
      </w:pPr>
      <w:r w:rsidRPr="002E25DF">
        <w:rPr>
          <w:b/>
          <w:bCs/>
          <w:noProof/>
          <w:lang w:val="es-ES"/>
        </w:rPr>
        <w:t>Pistes:</w:t>
      </w:r>
    </w:p>
    <w:p w14:paraId="648948AE" w14:textId="5369FBEA" w:rsidR="00712DBC" w:rsidRPr="003F3EA3" w:rsidRDefault="0096489C" w:rsidP="00712DBC">
      <w:pPr>
        <w:shd w:val="clear" w:color="auto" w:fill="DDD9C3" w:themeFill="background2" w:themeFillShade="E6"/>
        <w:rPr>
          <w:noProof/>
          <w:lang w:val="es-ES"/>
        </w:rPr>
      </w:pPr>
      <w:r w:rsidRPr="0096489C">
        <w:rPr>
          <w:noProof/>
        </w:rPr>
        <w:t>Fes que sigui personal! Aquest exercici et permet mostrar una part de la teva personalitat.</w:t>
      </w:r>
    </w:p>
    <w:p w14:paraId="71045B8D" w14:textId="6C45499F" w:rsidR="00E72793" w:rsidRDefault="00E72793" w:rsidP="003451BA"/>
    <w:p w14:paraId="16910E86" w14:textId="77777777" w:rsidR="00D24C25" w:rsidRDefault="00D24C25" w:rsidP="00D24C25">
      <w:pPr>
        <w:rPr>
          <w:noProof/>
          <w:lang w:val="es-ES"/>
        </w:rPr>
      </w:pPr>
      <w:r>
        <w:rPr>
          <w:noProof/>
          <w:lang w:val="es-ES"/>
        </w:rPr>
        <w:t>&lt;AQUÍ HA D’ANAR L’ENLLAÇ AL REPOSITORI PÚBLIC DE GITHUB AMB EL TEU EXERCICI&gt;</w:t>
      </w:r>
    </w:p>
    <w:p w14:paraId="0FFA0B75" w14:textId="77777777" w:rsidR="00C027A9" w:rsidRDefault="00C027A9" w:rsidP="003451BA"/>
    <w:p w14:paraId="66650183" w14:textId="3957E9D1" w:rsidR="0096489C" w:rsidRPr="00A066EA" w:rsidRDefault="0096489C" w:rsidP="0096489C">
      <w:pPr>
        <w:shd w:val="clear" w:color="auto" w:fill="FFC000"/>
        <w:rPr>
          <w:b/>
          <w:bCs/>
          <w:noProof/>
          <w:lang w:val="es-ES"/>
        </w:rPr>
      </w:pPr>
      <w:r w:rsidRPr="00A066EA">
        <w:rPr>
          <w:b/>
          <w:bCs/>
          <w:noProof/>
          <w:lang w:val="es-ES"/>
        </w:rPr>
        <w:t xml:space="preserve">Exercici </w:t>
      </w:r>
      <w:r>
        <w:rPr>
          <w:b/>
          <w:bCs/>
          <w:noProof/>
          <w:lang w:val="es-ES"/>
        </w:rPr>
        <w:t>7</w:t>
      </w:r>
      <w:r w:rsidRPr="00A066EA">
        <w:rPr>
          <w:b/>
          <w:bCs/>
          <w:noProof/>
          <w:lang w:val="es-ES"/>
        </w:rPr>
        <w:t xml:space="preserve">: </w:t>
      </w:r>
      <w:r>
        <w:rPr>
          <w:b/>
          <w:bCs/>
          <w:noProof/>
          <w:lang w:val="es-ES"/>
        </w:rPr>
        <w:t>The Legend of Link</w:t>
      </w:r>
    </w:p>
    <w:p w14:paraId="4BF7ED7C" w14:textId="77777777" w:rsidR="0096489C" w:rsidRPr="002E25DF" w:rsidRDefault="0096489C" w:rsidP="0096489C">
      <w:pPr>
        <w:shd w:val="clear" w:color="auto" w:fill="DDD9C3" w:themeFill="background2" w:themeFillShade="E6"/>
        <w:rPr>
          <w:b/>
          <w:bCs/>
          <w:noProof/>
          <w:lang w:val="es-ES"/>
        </w:rPr>
      </w:pPr>
      <w:r w:rsidRPr="002E25DF">
        <w:rPr>
          <w:b/>
          <w:bCs/>
          <w:noProof/>
          <w:lang w:val="es-ES"/>
        </w:rPr>
        <w:t>Descripció:</w:t>
      </w:r>
    </w:p>
    <w:p w14:paraId="015E814C" w14:textId="628251A4" w:rsidR="0096489C" w:rsidRDefault="00AF2647" w:rsidP="0096489C">
      <w:pPr>
        <w:shd w:val="clear" w:color="auto" w:fill="DDD9C3" w:themeFill="background2" w:themeFillShade="E6"/>
        <w:rPr>
          <w:noProof/>
          <w:lang w:val="es-ES"/>
        </w:rPr>
      </w:pPr>
      <w:r w:rsidRPr="00AF2647">
        <w:rPr>
          <w:noProof/>
        </w:rPr>
        <w:t>Els enllaços són l'ànima d'Internet! Crea una pàgina amb enllaços a</w:t>
      </w:r>
      <w:r>
        <w:rPr>
          <w:noProof/>
        </w:rPr>
        <w:t xml:space="preserve"> les</w:t>
      </w:r>
      <w:r w:rsidRPr="00AF2647">
        <w:rPr>
          <w:noProof/>
        </w:rPr>
        <w:t xml:space="preserve"> tres webs que més visites i afegeix un enllaç intern dins la mateixa pàgina que et porti a una secció específica, com la part inferior o superior de la pàgina.</w:t>
      </w:r>
    </w:p>
    <w:p w14:paraId="2192EC85" w14:textId="77777777" w:rsidR="0096489C" w:rsidRPr="002E25DF" w:rsidRDefault="0096489C" w:rsidP="0096489C">
      <w:pPr>
        <w:shd w:val="clear" w:color="auto" w:fill="DDD9C3" w:themeFill="background2" w:themeFillShade="E6"/>
        <w:rPr>
          <w:b/>
          <w:bCs/>
          <w:noProof/>
          <w:lang w:val="es-ES"/>
        </w:rPr>
      </w:pPr>
      <w:r w:rsidRPr="002E25DF">
        <w:rPr>
          <w:b/>
          <w:bCs/>
          <w:noProof/>
          <w:lang w:val="es-ES"/>
        </w:rPr>
        <w:t>Objectiu:</w:t>
      </w:r>
    </w:p>
    <w:p w14:paraId="75D8C978" w14:textId="77777777" w:rsidR="00AF2647" w:rsidRDefault="00AF2647" w:rsidP="0096489C">
      <w:pPr>
        <w:shd w:val="clear" w:color="auto" w:fill="DDD9C3" w:themeFill="background2" w:themeFillShade="E6"/>
        <w:rPr>
          <w:noProof/>
        </w:rPr>
      </w:pPr>
      <w:r w:rsidRPr="00AF2647">
        <w:rPr>
          <w:noProof/>
        </w:rPr>
        <w:t>Fer servir etiquetes d’enllaç amb &lt;a href&gt;, i aprendre a utilitzar enllaços interns i externs.</w:t>
      </w:r>
    </w:p>
    <w:p w14:paraId="390CB4B1" w14:textId="4D4BF3E7" w:rsidR="0096489C" w:rsidRPr="002E25DF" w:rsidRDefault="0096489C" w:rsidP="0096489C">
      <w:pPr>
        <w:shd w:val="clear" w:color="auto" w:fill="DDD9C3" w:themeFill="background2" w:themeFillShade="E6"/>
        <w:rPr>
          <w:b/>
          <w:bCs/>
          <w:noProof/>
          <w:lang w:val="es-ES"/>
        </w:rPr>
      </w:pPr>
      <w:r w:rsidRPr="002E25DF">
        <w:rPr>
          <w:b/>
          <w:bCs/>
          <w:noProof/>
          <w:lang w:val="es-ES"/>
        </w:rPr>
        <w:t>Pistes:</w:t>
      </w:r>
    </w:p>
    <w:p w14:paraId="377CC7B3" w14:textId="1F022F10" w:rsidR="0096489C" w:rsidRPr="003F3EA3" w:rsidRDefault="00893AFE" w:rsidP="0096489C">
      <w:pPr>
        <w:shd w:val="clear" w:color="auto" w:fill="DDD9C3" w:themeFill="background2" w:themeFillShade="E6"/>
        <w:rPr>
          <w:noProof/>
          <w:lang w:val="es-ES"/>
        </w:rPr>
      </w:pPr>
      <w:r w:rsidRPr="00893AFE">
        <w:rPr>
          <w:noProof/>
        </w:rPr>
        <w:t xml:space="preserve">Sigues creatiu amb el text dels teus enllaços! Per exemple, "Aquí tens la meva web </w:t>
      </w:r>
      <w:r>
        <w:rPr>
          <w:noProof/>
        </w:rPr>
        <w:t xml:space="preserve">de </w:t>
      </w:r>
      <w:r w:rsidRPr="00893AFE">
        <w:rPr>
          <w:noProof/>
        </w:rPr>
        <w:t>memes!".</w:t>
      </w:r>
    </w:p>
    <w:p w14:paraId="4905F4A5" w14:textId="77777777" w:rsidR="0096489C" w:rsidRDefault="0096489C" w:rsidP="0096489C"/>
    <w:p w14:paraId="5E0B0420" w14:textId="77777777" w:rsidR="00D24C25" w:rsidRDefault="00D24C25" w:rsidP="00D24C25">
      <w:pPr>
        <w:rPr>
          <w:noProof/>
          <w:lang w:val="es-ES"/>
        </w:rPr>
      </w:pPr>
      <w:r>
        <w:rPr>
          <w:noProof/>
          <w:lang w:val="es-ES"/>
        </w:rPr>
        <w:t>&lt;AQUÍ HA D’ANAR L’ENLLAÇ AL REPOSITORI PÚBLIC DE GITHUB AMB EL TEU EXERCICI&gt;</w:t>
      </w:r>
    </w:p>
    <w:p w14:paraId="3BE3DA2B" w14:textId="77777777" w:rsidR="00893AFE" w:rsidRDefault="00893AFE" w:rsidP="00893AFE"/>
    <w:p w14:paraId="2F356C61" w14:textId="2B677AFE" w:rsidR="00893AFE" w:rsidRPr="00A066EA" w:rsidRDefault="00893AFE" w:rsidP="00893AFE">
      <w:pPr>
        <w:shd w:val="clear" w:color="auto" w:fill="FFC000"/>
        <w:rPr>
          <w:b/>
          <w:bCs/>
          <w:noProof/>
          <w:lang w:val="es-ES"/>
        </w:rPr>
      </w:pPr>
      <w:r w:rsidRPr="00A066EA">
        <w:rPr>
          <w:b/>
          <w:bCs/>
          <w:noProof/>
          <w:lang w:val="es-ES"/>
        </w:rPr>
        <w:t xml:space="preserve">Exercici </w:t>
      </w:r>
      <w:r>
        <w:rPr>
          <w:b/>
          <w:bCs/>
          <w:noProof/>
          <w:lang w:val="es-ES"/>
        </w:rPr>
        <w:t>8</w:t>
      </w:r>
      <w:r w:rsidRPr="00A066EA">
        <w:rPr>
          <w:b/>
          <w:bCs/>
          <w:noProof/>
          <w:lang w:val="es-ES"/>
        </w:rPr>
        <w:t xml:space="preserve">: </w:t>
      </w:r>
      <w:r>
        <w:rPr>
          <w:b/>
          <w:bCs/>
          <w:noProof/>
          <w:lang w:val="es-ES"/>
        </w:rPr>
        <w:t>Navegació Multipàgina</w:t>
      </w:r>
    </w:p>
    <w:p w14:paraId="2F8B8707" w14:textId="77777777" w:rsidR="00893AFE" w:rsidRPr="002E25DF" w:rsidRDefault="00893AFE" w:rsidP="00893AFE">
      <w:pPr>
        <w:shd w:val="clear" w:color="auto" w:fill="DDD9C3" w:themeFill="background2" w:themeFillShade="E6"/>
        <w:rPr>
          <w:b/>
          <w:bCs/>
          <w:noProof/>
          <w:lang w:val="es-ES"/>
        </w:rPr>
      </w:pPr>
      <w:r w:rsidRPr="002E25DF">
        <w:rPr>
          <w:b/>
          <w:bCs/>
          <w:noProof/>
          <w:lang w:val="es-ES"/>
        </w:rPr>
        <w:t>Descripció:</w:t>
      </w:r>
    </w:p>
    <w:p w14:paraId="16C7DD74" w14:textId="44BF75FC" w:rsidR="00893AFE" w:rsidRDefault="00893AFE" w:rsidP="00893AFE">
      <w:pPr>
        <w:shd w:val="clear" w:color="auto" w:fill="DDD9C3" w:themeFill="background2" w:themeFillShade="E6"/>
        <w:rPr>
          <w:noProof/>
        </w:rPr>
      </w:pPr>
      <w:r w:rsidRPr="00893AFE">
        <w:rPr>
          <w:noProof/>
        </w:rPr>
        <w:t>Ha arribat el moment d’expandir el teu lloc web. Crea un petit lloc web amb tres pàgines: una pàgina principal, una pàgina "Sobre mi", i una pàgina</w:t>
      </w:r>
      <w:r w:rsidR="00A6197E">
        <w:rPr>
          <w:noProof/>
        </w:rPr>
        <w:t xml:space="preserve"> de</w:t>
      </w:r>
      <w:r w:rsidRPr="00893AFE">
        <w:rPr>
          <w:noProof/>
        </w:rPr>
        <w:t xml:space="preserve"> "Contacte". Utilitza enllaços per navegar entre les tres pàgines.</w:t>
      </w:r>
    </w:p>
    <w:p w14:paraId="1B9DDCBD" w14:textId="77777777" w:rsidR="00A6197E" w:rsidRDefault="00A6197E" w:rsidP="00893AFE">
      <w:pPr>
        <w:shd w:val="clear" w:color="auto" w:fill="DDD9C3" w:themeFill="background2" w:themeFillShade="E6"/>
        <w:rPr>
          <w:noProof/>
          <w:lang w:val="es-ES"/>
        </w:rPr>
      </w:pPr>
    </w:p>
    <w:p w14:paraId="0C8770AD" w14:textId="77777777" w:rsidR="00893AFE" w:rsidRPr="002E25DF" w:rsidRDefault="00893AFE" w:rsidP="00893AFE">
      <w:pPr>
        <w:shd w:val="clear" w:color="auto" w:fill="DDD9C3" w:themeFill="background2" w:themeFillShade="E6"/>
        <w:rPr>
          <w:b/>
          <w:bCs/>
          <w:noProof/>
          <w:lang w:val="es-ES"/>
        </w:rPr>
      </w:pPr>
      <w:r w:rsidRPr="002E25DF">
        <w:rPr>
          <w:b/>
          <w:bCs/>
          <w:noProof/>
          <w:lang w:val="es-ES"/>
        </w:rPr>
        <w:lastRenderedPageBreak/>
        <w:t>Objectiu:</w:t>
      </w:r>
    </w:p>
    <w:p w14:paraId="42FA65E7" w14:textId="1FA5135B" w:rsidR="00893AFE" w:rsidRDefault="00A6197E" w:rsidP="00893AFE">
      <w:pPr>
        <w:shd w:val="clear" w:color="auto" w:fill="DDD9C3" w:themeFill="background2" w:themeFillShade="E6"/>
        <w:rPr>
          <w:noProof/>
        </w:rPr>
      </w:pPr>
      <w:r w:rsidRPr="00A6197E">
        <w:rPr>
          <w:noProof/>
        </w:rPr>
        <w:t>Crear un petit lloc web multipàgina amb HTML5 i aprendre a interconnectar diferents pàgines utilitzant enllaços.</w:t>
      </w:r>
    </w:p>
    <w:p w14:paraId="1B242C95" w14:textId="77777777" w:rsidR="00893AFE" w:rsidRPr="002E25DF" w:rsidRDefault="00893AFE" w:rsidP="00893AFE">
      <w:pPr>
        <w:shd w:val="clear" w:color="auto" w:fill="DDD9C3" w:themeFill="background2" w:themeFillShade="E6"/>
        <w:rPr>
          <w:b/>
          <w:bCs/>
          <w:noProof/>
          <w:lang w:val="es-ES"/>
        </w:rPr>
      </w:pPr>
      <w:r w:rsidRPr="002E25DF">
        <w:rPr>
          <w:b/>
          <w:bCs/>
          <w:noProof/>
          <w:lang w:val="es-ES"/>
        </w:rPr>
        <w:t>Pistes:</w:t>
      </w:r>
    </w:p>
    <w:p w14:paraId="55CF058D" w14:textId="49A1C891" w:rsidR="00893AFE" w:rsidRPr="003F3EA3" w:rsidRDefault="002B2604" w:rsidP="00893AFE">
      <w:pPr>
        <w:shd w:val="clear" w:color="auto" w:fill="DDD9C3" w:themeFill="background2" w:themeFillShade="E6"/>
        <w:rPr>
          <w:noProof/>
          <w:lang w:val="es-ES"/>
        </w:rPr>
      </w:pPr>
      <w:r w:rsidRPr="002B2604">
        <w:rPr>
          <w:noProof/>
        </w:rPr>
        <w:t>Pots pensar en això com la teva pròpia miniweb personal! Afegeix el que et fa especial a la pàgina "Sobre mi" i inventa un correu de contacte divertit!</w:t>
      </w:r>
      <w:r w:rsidR="00893AFE" w:rsidRPr="00893AFE">
        <w:rPr>
          <w:noProof/>
        </w:rPr>
        <w:t>.</w:t>
      </w:r>
    </w:p>
    <w:p w14:paraId="0214DF9F" w14:textId="77777777" w:rsidR="00893AFE" w:rsidRDefault="00893AFE" w:rsidP="00893AFE"/>
    <w:p w14:paraId="39958C86" w14:textId="77777777" w:rsidR="00D24C25" w:rsidRDefault="00D24C25" w:rsidP="00D24C25">
      <w:pPr>
        <w:rPr>
          <w:noProof/>
          <w:lang w:val="es-ES"/>
        </w:rPr>
      </w:pPr>
      <w:r>
        <w:rPr>
          <w:noProof/>
          <w:lang w:val="es-ES"/>
        </w:rPr>
        <w:t>&lt;AQUÍ HA D’ANAR L’ENLLAÇ AL REPOSITORI PÚBLIC DE GITHUB AMB EL TEU EXERCICI&gt;</w:t>
      </w:r>
    </w:p>
    <w:p w14:paraId="71C79CCF" w14:textId="77777777" w:rsidR="00D729E2" w:rsidRDefault="00D729E2" w:rsidP="00D729E2"/>
    <w:p w14:paraId="11D79B4D" w14:textId="129B8244" w:rsidR="00D729E2" w:rsidRPr="00A066EA" w:rsidRDefault="00D729E2" w:rsidP="00D729E2">
      <w:pPr>
        <w:shd w:val="clear" w:color="auto" w:fill="FFC000"/>
        <w:rPr>
          <w:b/>
          <w:bCs/>
          <w:noProof/>
          <w:lang w:val="es-ES"/>
        </w:rPr>
      </w:pPr>
      <w:r w:rsidRPr="00A066EA">
        <w:rPr>
          <w:b/>
          <w:bCs/>
          <w:noProof/>
          <w:lang w:val="es-ES"/>
        </w:rPr>
        <w:t xml:space="preserve">Exercici </w:t>
      </w:r>
      <w:r>
        <w:rPr>
          <w:b/>
          <w:bCs/>
          <w:noProof/>
          <w:lang w:val="es-ES"/>
        </w:rPr>
        <w:t>9</w:t>
      </w:r>
      <w:r w:rsidRPr="00A066EA">
        <w:rPr>
          <w:b/>
          <w:bCs/>
          <w:noProof/>
          <w:lang w:val="es-ES"/>
        </w:rPr>
        <w:t xml:space="preserve">: </w:t>
      </w:r>
      <w:r>
        <w:rPr>
          <w:b/>
          <w:bCs/>
          <w:noProof/>
          <w:lang w:val="es-ES"/>
        </w:rPr>
        <w:t>Contacta’m</w:t>
      </w:r>
    </w:p>
    <w:p w14:paraId="176D943E" w14:textId="77777777" w:rsidR="00D729E2" w:rsidRPr="002E25DF" w:rsidRDefault="00D729E2" w:rsidP="00D729E2">
      <w:pPr>
        <w:shd w:val="clear" w:color="auto" w:fill="DDD9C3" w:themeFill="background2" w:themeFillShade="E6"/>
        <w:rPr>
          <w:b/>
          <w:bCs/>
          <w:noProof/>
          <w:lang w:val="es-ES"/>
        </w:rPr>
      </w:pPr>
      <w:r w:rsidRPr="002E25DF">
        <w:rPr>
          <w:b/>
          <w:bCs/>
          <w:noProof/>
          <w:lang w:val="es-ES"/>
        </w:rPr>
        <w:t>Descripció:</w:t>
      </w:r>
    </w:p>
    <w:p w14:paraId="61DCDBFF" w14:textId="33A06AB1" w:rsidR="00D729E2" w:rsidRDefault="009159EF" w:rsidP="00D729E2">
      <w:pPr>
        <w:shd w:val="clear" w:color="auto" w:fill="DDD9C3" w:themeFill="background2" w:themeFillShade="E6"/>
        <w:rPr>
          <w:noProof/>
        </w:rPr>
      </w:pPr>
      <w:r w:rsidRPr="009159EF">
        <w:rPr>
          <w:noProof/>
        </w:rPr>
        <w:t>Els formularis són la manera en què els usuaris poden interactuar amb un lloc web. Imagina que estàs creant la pàgina de contacte del teu web. Necessites un formulari on els usuaris puguin introduir el seu nom, correu electrònic i</w:t>
      </w:r>
      <w:r w:rsidR="004C6E15">
        <w:rPr>
          <w:noProof/>
        </w:rPr>
        <w:t xml:space="preserve"> un</w:t>
      </w:r>
      <w:r w:rsidRPr="009159EF">
        <w:rPr>
          <w:noProof/>
        </w:rPr>
        <w:t xml:space="preserve"> missatge per posar-se en contacte amb tu.</w:t>
      </w:r>
    </w:p>
    <w:p w14:paraId="5ED466EF" w14:textId="77777777" w:rsidR="00D729E2" w:rsidRPr="002E25DF" w:rsidRDefault="00D729E2" w:rsidP="00D729E2">
      <w:pPr>
        <w:shd w:val="clear" w:color="auto" w:fill="DDD9C3" w:themeFill="background2" w:themeFillShade="E6"/>
        <w:rPr>
          <w:b/>
          <w:bCs/>
          <w:noProof/>
          <w:lang w:val="es-ES"/>
        </w:rPr>
      </w:pPr>
      <w:r w:rsidRPr="002E25DF">
        <w:rPr>
          <w:b/>
          <w:bCs/>
          <w:noProof/>
          <w:lang w:val="es-ES"/>
        </w:rPr>
        <w:t>Objectiu:</w:t>
      </w:r>
    </w:p>
    <w:p w14:paraId="157DBBF7" w14:textId="004DC450" w:rsidR="00D729E2" w:rsidRDefault="009F02CC" w:rsidP="00D729E2">
      <w:pPr>
        <w:shd w:val="clear" w:color="auto" w:fill="DDD9C3" w:themeFill="background2" w:themeFillShade="E6"/>
        <w:rPr>
          <w:noProof/>
        </w:rPr>
      </w:pPr>
      <w:r w:rsidRPr="009F02CC">
        <w:rPr>
          <w:noProof/>
        </w:rPr>
        <w:t>Aprendre a crear un formulari HTML5 bàsic amb diferents tipus d’entrades: camps de text, correu electrònic i àrea de text, utilitzant etiquetes com &lt;form&gt;, &lt;input&gt;, i &lt;textarea&gt;.</w:t>
      </w:r>
    </w:p>
    <w:p w14:paraId="13A09DBE" w14:textId="77777777" w:rsidR="00D729E2" w:rsidRPr="002E25DF" w:rsidRDefault="00D729E2" w:rsidP="00D729E2">
      <w:pPr>
        <w:shd w:val="clear" w:color="auto" w:fill="DDD9C3" w:themeFill="background2" w:themeFillShade="E6"/>
        <w:rPr>
          <w:b/>
          <w:bCs/>
          <w:noProof/>
          <w:lang w:val="es-ES"/>
        </w:rPr>
      </w:pPr>
      <w:r w:rsidRPr="002E25DF">
        <w:rPr>
          <w:b/>
          <w:bCs/>
          <w:noProof/>
          <w:lang w:val="es-ES"/>
        </w:rPr>
        <w:t>Pistes:</w:t>
      </w:r>
    </w:p>
    <w:p w14:paraId="13D03F8B" w14:textId="2B93446A" w:rsidR="00D729E2" w:rsidRPr="003F3EA3" w:rsidRDefault="009F02CC" w:rsidP="00D729E2">
      <w:pPr>
        <w:shd w:val="clear" w:color="auto" w:fill="DDD9C3" w:themeFill="background2" w:themeFillShade="E6"/>
        <w:rPr>
          <w:noProof/>
          <w:lang w:val="es-ES"/>
        </w:rPr>
      </w:pPr>
      <w:r w:rsidRPr="009F02CC">
        <w:rPr>
          <w:noProof/>
        </w:rPr>
        <w:t>Pots fer servir els atributs de placeholders per donar pistes a l’usuari sobre el que ha d’escriure en cada camp, com ara "Escriu el teu nom" o "Escriu el teu correu electrònic".</w:t>
      </w:r>
    </w:p>
    <w:p w14:paraId="37226FD8" w14:textId="77777777" w:rsidR="00D729E2" w:rsidRDefault="00D729E2" w:rsidP="00D729E2"/>
    <w:p w14:paraId="219AAE2B" w14:textId="77777777" w:rsidR="00D24C25" w:rsidRDefault="00D24C25" w:rsidP="00D24C25">
      <w:pPr>
        <w:rPr>
          <w:noProof/>
          <w:lang w:val="es-ES"/>
        </w:rPr>
      </w:pPr>
      <w:r>
        <w:rPr>
          <w:noProof/>
          <w:lang w:val="es-ES"/>
        </w:rPr>
        <w:t>&lt;AQUÍ HA D’ANAR L’ENLLAÇ AL REPOSITORI PÚBLIC DE GITHUB AMB EL TEU EXERCICI&gt;</w:t>
      </w:r>
    </w:p>
    <w:p w14:paraId="77D466C8" w14:textId="77777777" w:rsidR="00073F84" w:rsidRDefault="00073F84" w:rsidP="00073F84"/>
    <w:p w14:paraId="2A77F015" w14:textId="2C7785B2" w:rsidR="00073F84" w:rsidRPr="00A066EA" w:rsidRDefault="00073F84" w:rsidP="00073F84">
      <w:pPr>
        <w:shd w:val="clear" w:color="auto" w:fill="FFC000"/>
        <w:rPr>
          <w:b/>
          <w:bCs/>
          <w:noProof/>
          <w:lang w:val="es-ES"/>
        </w:rPr>
      </w:pPr>
      <w:r w:rsidRPr="00A066EA">
        <w:rPr>
          <w:b/>
          <w:bCs/>
          <w:noProof/>
          <w:lang w:val="es-ES"/>
        </w:rPr>
        <w:t xml:space="preserve">Exercici </w:t>
      </w:r>
      <w:r>
        <w:rPr>
          <w:b/>
          <w:bCs/>
          <w:noProof/>
          <w:lang w:val="es-ES"/>
        </w:rPr>
        <w:t>10</w:t>
      </w:r>
      <w:r w:rsidRPr="00A066EA">
        <w:rPr>
          <w:b/>
          <w:bCs/>
          <w:noProof/>
          <w:lang w:val="es-ES"/>
        </w:rPr>
        <w:t xml:space="preserve">: </w:t>
      </w:r>
      <w:r>
        <w:rPr>
          <w:b/>
          <w:bCs/>
          <w:noProof/>
          <w:lang w:val="es-ES"/>
        </w:rPr>
        <w:t>Registre Típic</w:t>
      </w:r>
    </w:p>
    <w:p w14:paraId="56421EFC" w14:textId="77777777" w:rsidR="00073F84" w:rsidRPr="002E25DF" w:rsidRDefault="00073F84" w:rsidP="00073F84">
      <w:pPr>
        <w:shd w:val="clear" w:color="auto" w:fill="DDD9C3" w:themeFill="background2" w:themeFillShade="E6"/>
        <w:rPr>
          <w:b/>
          <w:bCs/>
          <w:noProof/>
          <w:lang w:val="es-ES"/>
        </w:rPr>
      </w:pPr>
      <w:r w:rsidRPr="002E25DF">
        <w:rPr>
          <w:b/>
          <w:bCs/>
          <w:noProof/>
          <w:lang w:val="es-ES"/>
        </w:rPr>
        <w:t>Descripció:</w:t>
      </w:r>
    </w:p>
    <w:p w14:paraId="7A35D57A" w14:textId="3DCD22F0" w:rsidR="002817FD" w:rsidRDefault="002E2D9B" w:rsidP="00073F84">
      <w:pPr>
        <w:shd w:val="clear" w:color="auto" w:fill="DDD9C3" w:themeFill="background2" w:themeFillShade="E6"/>
        <w:rPr>
          <w:noProof/>
        </w:rPr>
      </w:pPr>
      <w:r w:rsidRPr="002E2D9B">
        <w:rPr>
          <w:noProof/>
        </w:rPr>
        <w:t>Imagina que estàs creant un formulari de registre per un lloc web. Hauràs de crear un formulari on els usuaris puguin crear un compte introduint el seu nom, correu electrònic, contrasenya i una casella de selecció per acceptar els termes i condicions.</w:t>
      </w:r>
    </w:p>
    <w:p w14:paraId="6ADC6A25" w14:textId="77777777" w:rsidR="00073F84" w:rsidRPr="002E25DF" w:rsidRDefault="00073F84" w:rsidP="00073F84">
      <w:pPr>
        <w:shd w:val="clear" w:color="auto" w:fill="DDD9C3" w:themeFill="background2" w:themeFillShade="E6"/>
        <w:rPr>
          <w:b/>
          <w:bCs/>
          <w:noProof/>
          <w:lang w:val="es-ES"/>
        </w:rPr>
      </w:pPr>
      <w:r w:rsidRPr="002E25DF">
        <w:rPr>
          <w:b/>
          <w:bCs/>
          <w:noProof/>
          <w:lang w:val="es-ES"/>
        </w:rPr>
        <w:t>Objectiu:</w:t>
      </w:r>
    </w:p>
    <w:p w14:paraId="24E0FC56" w14:textId="12F59B12" w:rsidR="00073F84" w:rsidRDefault="002817FD" w:rsidP="00073F84">
      <w:pPr>
        <w:shd w:val="clear" w:color="auto" w:fill="DDD9C3" w:themeFill="background2" w:themeFillShade="E6"/>
        <w:rPr>
          <w:noProof/>
        </w:rPr>
      </w:pPr>
      <w:r w:rsidRPr="002817FD">
        <w:rPr>
          <w:noProof/>
        </w:rPr>
        <w:t>Aprendre a utilitzar diferents tipus d’inputs d’HTML5, com el camp de contrasenya, caselles de selecció, i altres camps interactius.</w:t>
      </w:r>
    </w:p>
    <w:p w14:paraId="663D427C" w14:textId="77777777" w:rsidR="00073F84" w:rsidRPr="002E25DF" w:rsidRDefault="00073F84" w:rsidP="00073F84">
      <w:pPr>
        <w:shd w:val="clear" w:color="auto" w:fill="DDD9C3" w:themeFill="background2" w:themeFillShade="E6"/>
        <w:rPr>
          <w:b/>
          <w:bCs/>
          <w:noProof/>
          <w:lang w:val="es-ES"/>
        </w:rPr>
      </w:pPr>
      <w:r w:rsidRPr="002E25DF">
        <w:rPr>
          <w:b/>
          <w:bCs/>
          <w:noProof/>
          <w:lang w:val="es-ES"/>
        </w:rPr>
        <w:lastRenderedPageBreak/>
        <w:t>Pistes:</w:t>
      </w:r>
    </w:p>
    <w:p w14:paraId="572C87AE" w14:textId="118EBA71" w:rsidR="00073F84" w:rsidRPr="003F3EA3" w:rsidRDefault="008115EF" w:rsidP="00073F84">
      <w:pPr>
        <w:shd w:val="clear" w:color="auto" w:fill="DDD9C3" w:themeFill="background2" w:themeFillShade="E6"/>
        <w:rPr>
          <w:noProof/>
          <w:lang w:val="es-ES"/>
        </w:rPr>
      </w:pPr>
      <w:r w:rsidRPr="008115EF">
        <w:rPr>
          <w:noProof/>
        </w:rPr>
        <w:t>Assegura't d'afegir una etiqueta &lt;label&gt; per a cada camp i enllaçar-les amb l'atribut for per millorar l'accessibilitat del formulari.</w:t>
      </w:r>
    </w:p>
    <w:p w14:paraId="625E08FB" w14:textId="77777777" w:rsidR="00073F84" w:rsidRDefault="00073F84" w:rsidP="00073F84"/>
    <w:p w14:paraId="2D020032" w14:textId="77777777" w:rsidR="00C677B0" w:rsidRDefault="00C677B0" w:rsidP="00C677B0">
      <w:pPr>
        <w:rPr>
          <w:noProof/>
          <w:lang w:val="es-ES"/>
        </w:rPr>
      </w:pPr>
      <w:r>
        <w:rPr>
          <w:noProof/>
          <w:lang w:val="es-ES"/>
        </w:rPr>
        <w:t>&lt;AQUÍ HA D’ANAR L’ENLLAÇ AL REPOSITORI PÚBLIC DE GITHUB AMB EL TEU EXERCICI&gt;</w:t>
      </w:r>
    </w:p>
    <w:p w14:paraId="5116B2EA" w14:textId="77777777" w:rsidR="008115EF" w:rsidRDefault="008115EF" w:rsidP="008115EF"/>
    <w:p w14:paraId="6EDA985E" w14:textId="784A6226" w:rsidR="008115EF" w:rsidRPr="00A066EA" w:rsidRDefault="008115EF" w:rsidP="008115EF">
      <w:pPr>
        <w:shd w:val="clear" w:color="auto" w:fill="FFC000"/>
        <w:rPr>
          <w:b/>
          <w:bCs/>
          <w:noProof/>
          <w:lang w:val="es-ES"/>
        </w:rPr>
      </w:pPr>
      <w:r w:rsidRPr="00A066EA">
        <w:rPr>
          <w:b/>
          <w:bCs/>
          <w:noProof/>
          <w:lang w:val="es-ES"/>
        </w:rPr>
        <w:t xml:space="preserve">Exercici </w:t>
      </w:r>
      <w:r>
        <w:rPr>
          <w:b/>
          <w:bCs/>
          <w:noProof/>
          <w:lang w:val="es-ES"/>
        </w:rPr>
        <w:t>11</w:t>
      </w:r>
      <w:r w:rsidRPr="00A066EA">
        <w:rPr>
          <w:b/>
          <w:bCs/>
          <w:noProof/>
          <w:lang w:val="es-ES"/>
        </w:rPr>
        <w:t xml:space="preserve">: </w:t>
      </w:r>
      <w:r>
        <w:rPr>
          <w:b/>
          <w:bCs/>
          <w:noProof/>
          <w:lang w:val="es-ES"/>
        </w:rPr>
        <w:t>Validant sense JS</w:t>
      </w:r>
    </w:p>
    <w:p w14:paraId="5314346D" w14:textId="77777777" w:rsidR="008115EF" w:rsidRPr="002E25DF" w:rsidRDefault="008115EF" w:rsidP="008115EF">
      <w:pPr>
        <w:shd w:val="clear" w:color="auto" w:fill="DDD9C3" w:themeFill="background2" w:themeFillShade="E6"/>
        <w:rPr>
          <w:b/>
          <w:bCs/>
          <w:noProof/>
          <w:lang w:val="es-ES"/>
        </w:rPr>
      </w:pPr>
      <w:r w:rsidRPr="002E25DF">
        <w:rPr>
          <w:b/>
          <w:bCs/>
          <w:noProof/>
          <w:lang w:val="es-ES"/>
        </w:rPr>
        <w:t>Descripció:</w:t>
      </w:r>
    </w:p>
    <w:p w14:paraId="492C1130" w14:textId="0ED7FBA4" w:rsidR="008115EF" w:rsidRDefault="00804257" w:rsidP="008115EF">
      <w:pPr>
        <w:shd w:val="clear" w:color="auto" w:fill="DDD9C3" w:themeFill="background2" w:themeFillShade="E6"/>
        <w:rPr>
          <w:noProof/>
        </w:rPr>
      </w:pPr>
      <w:r w:rsidRPr="00804257">
        <w:rPr>
          <w:noProof/>
        </w:rPr>
        <w:t>No sempre necessitem JavaScript per validar formularis! HTML5 ja incorpora validació nativa que pots utilitzar de manera fàcil i intuïtiva. En aquest exercici, crearàs un formulari que valida automàticament la informació de l’usuari sense necessitat d’utilitzar codi JavaScript.</w:t>
      </w:r>
    </w:p>
    <w:p w14:paraId="3A9C453D" w14:textId="77777777" w:rsidR="008115EF" w:rsidRPr="002E25DF" w:rsidRDefault="008115EF" w:rsidP="008115EF">
      <w:pPr>
        <w:shd w:val="clear" w:color="auto" w:fill="DDD9C3" w:themeFill="background2" w:themeFillShade="E6"/>
        <w:rPr>
          <w:b/>
          <w:bCs/>
          <w:noProof/>
          <w:lang w:val="es-ES"/>
        </w:rPr>
      </w:pPr>
      <w:r w:rsidRPr="002E25DF">
        <w:rPr>
          <w:b/>
          <w:bCs/>
          <w:noProof/>
          <w:lang w:val="es-ES"/>
        </w:rPr>
        <w:t>Objectiu:</w:t>
      </w:r>
    </w:p>
    <w:p w14:paraId="18191718" w14:textId="5E3D6535" w:rsidR="008115EF" w:rsidRDefault="00804257" w:rsidP="008115EF">
      <w:pPr>
        <w:shd w:val="clear" w:color="auto" w:fill="DDD9C3" w:themeFill="background2" w:themeFillShade="E6"/>
        <w:rPr>
          <w:noProof/>
        </w:rPr>
      </w:pPr>
      <w:r w:rsidRPr="00804257">
        <w:rPr>
          <w:noProof/>
        </w:rPr>
        <w:t>Aprendre a utilitzar atributs nadius d'HTML5 per validar dades en un formulari, com required, minlength, maxlength, pattern, i altres.</w:t>
      </w:r>
    </w:p>
    <w:p w14:paraId="0DC78599" w14:textId="307643DF" w:rsidR="00804257" w:rsidRPr="002E25DF" w:rsidRDefault="00804257" w:rsidP="00804257">
      <w:pPr>
        <w:shd w:val="clear" w:color="auto" w:fill="DDD9C3" w:themeFill="background2" w:themeFillShade="E6"/>
        <w:rPr>
          <w:b/>
          <w:bCs/>
          <w:noProof/>
          <w:lang w:val="es-ES"/>
        </w:rPr>
      </w:pPr>
      <w:r>
        <w:rPr>
          <w:b/>
          <w:bCs/>
          <w:noProof/>
          <w:lang w:val="es-ES"/>
        </w:rPr>
        <w:t>Instruccions</w:t>
      </w:r>
      <w:r w:rsidRPr="002E25DF">
        <w:rPr>
          <w:b/>
          <w:bCs/>
          <w:noProof/>
          <w:lang w:val="es-ES"/>
        </w:rPr>
        <w:t>:</w:t>
      </w:r>
    </w:p>
    <w:p w14:paraId="4E8F3374" w14:textId="066F2EE6" w:rsidR="00562437" w:rsidRPr="00562437" w:rsidRDefault="00562437" w:rsidP="00562437">
      <w:pPr>
        <w:shd w:val="clear" w:color="auto" w:fill="DDD9C3" w:themeFill="background2" w:themeFillShade="E6"/>
        <w:rPr>
          <w:noProof/>
          <w:lang w:val="es-ES"/>
        </w:rPr>
      </w:pPr>
      <w:r>
        <w:rPr>
          <w:noProof/>
          <w:lang w:val="es-ES"/>
        </w:rPr>
        <w:t xml:space="preserve">   1. </w:t>
      </w:r>
      <w:r w:rsidRPr="00562437">
        <w:rPr>
          <w:noProof/>
          <w:lang w:val="es-ES"/>
        </w:rPr>
        <w:t>Crea un camp per al nom i fes-lo obligatori.</w:t>
      </w:r>
    </w:p>
    <w:p w14:paraId="6443C463" w14:textId="1AF85512" w:rsidR="00562437" w:rsidRPr="00562437" w:rsidRDefault="00562437" w:rsidP="00562437">
      <w:pPr>
        <w:shd w:val="clear" w:color="auto" w:fill="DDD9C3" w:themeFill="background2" w:themeFillShade="E6"/>
        <w:rPr>
          <w:noProof/>
          <w:lang w:val="es-ES"/>
        </w:rPr>
      </w:pPr>
      <w:r>
        <w:rPr>
          <w:noProof/>
          <w:lang w:val="es-ES"/>
        </w:rPr>
        <w:t xml:space="preserve">   2. </w:t>
      </w:r>
      <w:r w:rsidR="001E07A5">
        <w:rPr>
          <w:noProof/>
          <w:lang w:val="es-ES"/>
        </w:rPr>
        <w:t xml:space="preserve">Crea un camp de correu </w:t>
      </w:r>
      <w:r w:rsidR="00BF184A">
        <w:rPr>
          <w:noProof/>
          <w:lang w:val="es-ES"/>
        </w:rPr>
        <w:t>electrònic</w:t>
      </w:r>
      <w:r w:rsidR="001E07A5">
        <w:rPr>
          <w:noProof/>
          <w:lang w:val="es-ES"/>
        </w:rPr>
        <w:t xml:space="preserve"> per tal que </w:t>
      </w:r>
      <w:r w:rsidR="0039042C">
        <w:rPr>
          <w:noProof/>
          <w:lang w:val="es-ES"/>
        </w:rPr>
        <w:t>es validi si es tracta d’una adreça vàlida o no</w:t>
      </w:r>
      <w:r w:rsidRPr="00562437">
        <w:rPr>
          <w:noProof/>
          <w:lang w:val="es-ES"/>
        </w:rPr>
        <w:t>.</w:t>
      </w:r>
    </w:p>
    <w:p w14:paraId="286379C4" w14:textId="67F48CB4" w:rsidR="00562437" w:rsidRPr="00562437" w:rsidRDefault="00191068" w:rsidP="00562437">
      <w:pPr>
        <w:shd w:val="clear" w:color="auto" w:fill="DDD9C3" w:themeFill="background2" w:themeFillShade="E6"/>
        <w:rPr>
          <w:noProof/>
          <w:lang w:val="es-ES"/>
        </w:rPr>
      </w:pPr>
      <w:r>
        <w:rPr>
          <w:noProof/>
          <w:lang w:val="es-ES"/>
        </w:rPr>
        <w:t xml:space="preserve">   3. </w:t>
      </w:r>
      <w:r w:rsidR="00562437" w:rsidRPr="00562437">
        <w:rPr>
          <w:noProof/>
          <w:lang w:val="es-ES"/>
        </w:rPr>
        <w:t xml:space="preserve">Crea un camp de contrasenya </w:t>
      </w:r>
      <w:r w:rsidR="00BF184A">
        <w:rPr>
          <w:noProof/>
          <w:lang w:val="es-ES"/>
        </w:rPr>
        <w:t>i configura’l per tal que</w:t>
      </w:r>
      <w:r w:rsidR="00562437" w:rsidRPr="00562437">
        <w:rPr>
          <w:noProof/>
          <w:lang w:val="es-ES"/>
        </w:rPr>
        <w:t xml:space="preserve"> la contrasenya tingui almenys 8 caràcters.</w:t>
      </w:r>
    </w:p>
    <w:p w14:paraId="4D88A24F" w14:textId="051D25F4" w:rsidR="00804257" w:rsidRPr="00562437" w:rsidRDefault="00191068" w:rsidP="00562437">
      <w:pPr>
        <w:shd w:val="clear" w:color="auto" w:fill="DDD9C3" w:themeFill="background2" w:themeFillShade="E6"/>
        <w:rPr>
          <w:noProof/>
          <w:lang w:val="es-ES"/>
        </w:rPr>
      </w:pPr>
      <w:r>
        <w:rPr>
          <w:noProof/>
          <w:lang w:val="es-ES"/>
        </w:rPr>
        <w:t xml:space="preserve">   4. </w:t>
      </w:r>
      <w:r w:rsidR="00562437" w:rsidRPr="00562437">
        <w:rPr>
          <w:noProof/>
          <w:lang w:val="es-ES"/>
        </w:rPr>
        <w:t xml:space="preserve">Afegeix un camp pel número de telèfon </w:t>
      </w:r>
      <w:r w:rsidR="0039042C">
        <w:rPr>
          <w:noProof/>
          <w:lang w:val="es-ES"/>
        </w:rPr>
        <w:t xml:space="preserve">que </w:t>
      </w:r>
      <w:r w:rsidR="00562437" w:rsidRPr="00562437">
        <w:rPr>
          <w:noProof/>
          <w:lang w:val="es-ES"/>
        </w:rPr>
        <w:t>només accepti 9 dígits numèrics.</w:t>
      </w:r>
    </w:p>
    <w:p w14:paraId="1597B6B5" w14:textId="2E09EAFC" w:rsidR="008115EF" w:rsidRPr="002E25DF" w:rsidRDefault="008115EF" w:rsidP="008115EF">
      <w:pPr>
        <w:shd w:val="clear" w:color="auto" w:fill="DDD9C3" w:themeFill="background2" w:themeFillShade="E6"/>
        <w:rPr>
          <w:b/>
          <w:bCs/>
          <w:noProof/>
          <w:lang w:val="es-ES"/>
        </w:rPr>
      </w:pPr>
      <w:r w:rsidRPr="002E25DF">
        <w:rPr>
          <w:b/>
          <w:bCs/>
          <w:noProof/>
          <w:lang w:val="es-ES"/>
        </w:rPr>
        <w:t>Pistes:</w:t>
      </w:r>
    </w:p>
    <w:p w14:paraId="78490010" w14:textId="0B41874F" w:rsidR="008115EF" w:rsidRPr="003F3EA3" w:rsidRDefault="00804257" w:rsidP="008115EF">
      <w:pPr>
        <w:shd w:val="clear" w:color="auto" w:fill="DDD9C3" w:themeFill="background2" w:themeFillShade="E6"/>
        <w:rPr>
          <w:noProof/>
          <w:lang w:val="es-ES"/>
        </w:rPr>
      </w:pPr>
      <w:r w:rsidRPr="00804257">
        <w:rPr>
          <w:noProof/>
        </w:rPr>
        <w:t>Experimenta amb altres atributs com maxlength, min, max, i step per controlar els valors d’entrada en altres tipus de camps.</w:t>
      </w:r>
    </w:p>
    <w:p w14:paraId="23945C80" w14:textId="77777777" w:rsidR="008115EF" w:rsidRDefault="008115EF" w:rsidP="008115EF"/>
    <w:p w14:paraId="16391804" w14:textId="77777777" w:rsidR="00C677B0" w:rsidRDefault="00C677B0" w:rsidP="00C677B0">
      <w:pPr>
        <w:rPr>
          <w:noProof/>
          <w:lang w:val="es-ES"/>
        </w:rPr>
      </w:pPr>
      <w:r>
        <w:rPr>
          <w:noProof/>
          <w:lang w:val="es-ES"/>
        </w:rPr>
        <w:t>&lt;AQUÍ HA D’ANAR L’ENLLAÇ AL REPOSITORI PÚBLIC DE GITHUB AMB EL TEU EXERCICI&gt;</w:t>
      </w:r>
    </w:p>
    <w:p w14:paraId="50B711E6" w14:textId="77777777" w:rsidR="008115EF" w:rsidRPr="000D3A3B" w:rsidRDefault="008115EF" w:rsidP="008115EF"/>
    <w:p w14:paraId="13AD3DF5" w14:textId="35CCD4A9" w:rsidR="00106C3E" w:rsidRPr="00A066EA" w:rsidRDefault="00106C3E" w:rsidP="00106C3E">
      <w:pPr>
        <w:shd w:val="clear" w:color="auto" w:fill="FFC000"/>
        <w:rPr>
          <w:b/>
          <w:bCs/>
          <w:noProof/>
          <w:lang w:val="es-ES"/>
        </w:rPr>
      </w:pPr>
      <w:r w:rsidRPr="00A066EA">
        <w:rPr>
          <w:b/>
          <w:bCs/>
          <w:noProof/>
          <w:lang w:val="es-ES"/>
        </w:rPr>
        <w:t xml:space="preserve">Exercici </w:t>
      </w:r>
      <w:r>
        <w:rPr>
          <w:b/>
          <w:bCs/>
          <w:noProof/>
          <w:lang w:val="es-ES"/>
        </w:rPr>
        <w:t>12</w:t>
      </w:r>
      <w:r w:rsidRPr="00A066EA">
        <w:rPr>
          <w:b/>
          <w:bCs/>
          <w:noProof/>
          <w:lang w:val="es-ES"/>
        </w:rPr>
        <w:t xml:space="preserve">: </w:t>
      </w:r>
      <w:r>
        <w:rPr>
          <w:b/>
          <w:bCs/>
          <w:noProof/>
          <w:lang w:val="es-ES"/>
        </w:rPr>
        <w:t>Síntesi HTML</w:t>
      </w:r>
    </w:p>
    <w:p w14:paraId="782E8A43" w14:textId="77777777" w:rsidR="00106C3E" w:rsidRPr="002E25DF" w:rsidRDefault="00106C3E" w:rsidP="00106C3E">
      <w:pPr>
        <w:shd w:val="clear" w:color="auto" w:fill="DDD9C3" w:themeFill="background2" w:themeFillShade="E6"/>
        <w:rPr>
          <w:b/>
          <w:bCs/>
          <w:noProof/>
          <w:lang w:val="es-ES"/>
        </w:rPr>
      </w:pPr>
      <w:r w:rsidRPr="002E25DF">
        <w:rPr>
          <w:b/>
          <w:bCs/>
          <w:noProof/>
          <w:lang w:val="es-ES"/>
        </w:rPr>
        <w:t>Descripció:</w:t>
      </w:r>
    </w:p>
    <w:p w14:paraId="2C7B1744" w14:textId="571D4E53" w:rsidR="00106C3E" w:rsidRDefault="00B01E98" w:rsidP="00106C3E">
      <w:pPr>
        <w:shd w:val="clear" w:color="auto" w:fill="DDD9C3" w:themeFill="background2" w:themeFillShade="E6"/>
        <w:rPr>
          <w:noProof/>
        </w:rPr>
      </w:pPr>
      <w:r w:rsidRPr="00B01E98">
        <w:rPr>
          <w:noProof/>
        </w:rPr>
        <w:t>Ara que ja coneixes tots els fonaments d'HTML5, és hora de posar-los en pràctica. En aquest exercici crearàs un lloc web complet amb tots els elements que has après fins ara. El lloc ha de tenir diverses seccions: un encapçalament, un formulari de contacte, una taula, un enllaç a un vídeo, i una llista.</w:t>
      </w:r>
    </w:p>
    <w:p w14:paraId="093846FA" w14:textId="77777777" w:rsidR="00106C3E" w:rsidRPr="002E25DF" w:rsidRDefault="00106C3E" w:rsidP="00106C3E">
      <w:pPr>
        <w:shd w:val="clear" w:color="auto" w:fill="DDD9C3" w:themeFill="background2" w:themeFillShade="E6"/>
        <w:rPr>
          <w:b/>
          <w:bCs/>
          <w:noProof/>
          <w:lang w:val="es-ES"/>
        </w:rPr>
      </w:pPr>
      <w:r w:rsidRPr="002E25DF">
        <w:rPr>
          <w:b/>
          <w:bCs/>
          <w:noProof/>
          <w:lang w:val="es-ES"/>
        </w:rPr>
        <w:t>Objectiu:</w:t>
      </w:r>
    </w:p>
    <w:p w14:paraId="4F078BEF" w14:textId="7AF94A12" w:rsidR="00106C3E" w:rsidRDefault="00B01E98" w:rsidP="00106C3E">
      <w:pPr>
        <w:shd w:val="clear" w:color="auto" w:fill="DDD9C3" w:themeFill="background2" w:themeFillShade="E6"/>
        <w:rPr>
          <w:noProof/>
        </w:rPr>
      </w:pPr>
      <w:r w:rsidRPr="00B01E98">
        <w:rPr>
          <w:noProof/>
        </w:rPr>
        <w:lastRenderedPageBreak/>
        <w:t>Consolidar tot el que has après creant un lloc web complet i funcional, amb estructura semàntica i elements d’interacció.</w:t>
      </w:r>
    </w:p>
    <w:p w14:paraId="6F90229E" w14:textId="77777777" w:rsidR="00106C3E" w:rsidRPr="002E25DF" w:rsidRDefault="00106C3E" w:rsidP="00106C3E">
      <w:pPr>
        <w:shd w:val="clear" w:color="auto" w:fill="DDD9C3" w:themeFill="background2" w:themeFillShade="E6"/>
        <w:rPr>
          <w:b/>
          <w:bCs/>
          <w:noProof/>
          <w:lang w:val="es-ES"/>
        </w:rPr>
      </w:pPr>
      <w:r>
        <w:rPr>
          <w:b/>
          <w:bCs/>
          <w:noProof/>
          <w:lang w:val="es-ES"/>
        </w:rPr>
        <w:t>Instruccions</w:t>
      </w:r>
      <w:r w:rsidRPr="002E25DF">
        <w:rPr>
          <w:b/>
          <w:bCs/>
          <w:noProof/>
          <w:lang w:val="es-ES"/>
        </w:rPr>
        <w:t>:</w:t>
      </w:r>
    </w:p>
    <w:p w14:paraId="49DE34B9" w14:textId="679CEEB7" w:rsidR="00E133C8" w:rsidRPr="00E133C8" w:rsidRDefault="00E133C8" w:rsidP="00E133C8">
      <w:pPr>
        <w:shd w:val="clear" w:color="auto" w:fill="DDD9C3" w:themeFill="background2" w:themeFillShade="E6"/>
        <w:rPr>
          <w:noProof/>
          <w:lang w:val="es-ES"/>
        </w:rPr>
      </w:pPr>
      <w:r>
        <w:rPr>
          <w:noProof/>
          <w:lang w:val="es-ES"/>
        </w:rPr>
        <w:t xml:space="preserve">   1. </w:t>
      </w:r>
      <w:r w:rsidRPr="00E133C8">
        <w:rPr>
          <w:noProof/>
          <w:lang w:val="es-ES"/>
        </w:rPr>
        <w:t>Crea una capçalera, incloent un títol i una breu descripció.</w:t>
      </w:r>
    </w:p>
    <w:p w14:paraId="461022A1" w14:textId="254BFDED" w:rsidR="00E133C8" w:rsidRPr="00E133C8" w:rsidRDefault="00E133C8" w:rsidP="00E133C8">
      <w:pPr>
        <w:shd w:val="clear" w:color="auto" w:fill="DDD9C3" w:themeFill="background2" w:themeFillShade="E6"/>
        <w:rPr>
          <w:noProof/>
          <w:lang w:val="es-ES"/>
        </w:rPr>
      </w:pPr>
      <w:r>
        <w:rPr>
          <w:noProof/>
          <w:lang w:val="es-ES"/>
        </w:rPr>
        <w:t xml:space="preserve">   2. </w:t>
      </w:r>
      <w:r w:rsidRPr="00E133C8">
        <w:rPr>
          <w:noProof/>
          <w:lang w:val="es-ES"/>
        </w:rPr>
        <w:t>Inclou un formulari de contacte com el de l’Exercici 9 amb camps per al nom, email i missatge.</w:t>
      </w:r>
    </w:p>
    <w:p w14:paraId="560EA774" w14:textId="3B72355B" w:rsidR="00E133C8" w:rsidRDefault="000104D1" w:rsidP="00E133C8">
      <w:pPr>
        <w:shd w:val="clear" w:color="auto" w:fill="DDD9C3" w:themeFill="background2" w:themeFillShade="E6"/>
        <w:rPr>
          <w:noProof/>
          <w:lang w:val="es-ES"/>
        </w:rPr>
      </w:pPr>
      <w:r>
        <w:rPr>
          <w:noProof/>
          <w:lang w:val="es-ES"/>
        </w:rPr>
        <w:t xml:space="preserve">   3. </w:t>
      </w:r>
      <w:r w:rsidR="00E133C8" w:rsidRPr="00E133C8">
        <w:rPr>
          <w:noProof/>
          <w:lang w:val="es-ES"/>
        </w:rPr>
        <w:t>Crea una taula que mostri algun tipus d'informació, com una agenda o un horari.</w:t>
      </w:r>
    </w:p>
    <w:p w14:paraId="09272C78" w14:textId="469E605F" w:rsidR="00E133C8" w:rsidRPr="00E133C8" w:rsidRDefault="000104D1" w:rsidP="00E133C8">
      <w:pPr>
        <w:shd w:val="clear" w:color="auto" w:fill="DDD9C3" w:themeFill="background2" w:themeFillShade="E6"/>
        <w:rPr>
          <w:noProof/>
          <w:lang w:val="es-ES"/>
        </w:rPr>
      </w:pPr>
      <w:r>
        <w:rPr>
          <w:noProof/>
          <w:lang w:val="es-ES"/>
        </w:rPr>
        <w:t xml:space="preserve">   4. </w:t>
      </w:r>
      <w:r w:rsidR="00E133C8" w:rsidRPr="00E133C8">
        <w:rPr>
          <w:noProof/>
          <w:lang w:val="es-ES"/>
        </w:rPr>
        <w:t>Afegeix un enllaç a un vídeo de YouTube o integra un vídeo local.</w:t>
      </w:r>
    </w:p>
    <w:p w14:paraId="3C62E49B" w14:textId="18326981" w:rsidR="001010D4" w:rsidRDefault="001010D4" w:rsidP="00E133C8">
      <w:pPr>
        <w:shd w:val="clear" w:color="auto" w:fill="DDD9C3" w:themeFill="background2" w:themeFillShade="E6"/>
        <w:rPr>
          <w:noProof/>
          <w:lang w:val="es-ES"/>
        </w:rPr>
      </w:pPr>
      <w:r>
        <w:rPr>
          <w:noProof/>
          <w:lang w:val="es-ES"/>
        </w:rPr>
        <w:t xml:space="preserve">   5. M</w:t>
      </w:r>
      <w:r w:rsidR="00E133C8" w:rsidRPr="00E133C8">
        <w:rPr>
          <w:noProof/>
          <w:lang w:val="es-ES"/>
        </w:rPr>
        <w:t>ostra una llista de tasques o preferències</w:t>
      </w:r>
      <w:r>
        <w:rPr>
          <w:noProof/>
          <w:lang w:val="es-ES"/>
        </w:rPr>
        <w:t xml:space="preserve"> personals</w:t>
      </w:r>
      <w:r w:rsidR="00E133C8" w:rsidRPr="00E133C8">
        <w:rPr>
          <w:noProof/>
          <w:lang w:val="es-ES"/>
        </w:rPr>
        <w:t>.</w:t>
      </w:r>
    </w:p>
    <w:p w14:paraId="6A6ACE2E" w14:textId="4E76BDF9" w:rsidR="00106C3E" w:rsidRPr="002E25DF" w:rsidRDefault="00106C3E" w:rsidP="00E133C8">
      <w:pPr>
        <w:shd w:val="clear" w:color="auto" w:fill="DDD9C3" w:themeFill="background2" w:themeFillShade="E6"/>
        <w:rPr>
          <w:b/>
          <w:bCs/>
          <w:noProof/>
          <w:lang w:val="es-ES"/>
        </w:rPr>
      </w:pPr>
      <w:r w:rsidRPr="002E25DF">
        <w:rPr>
          <w:b/>
          <w:bCs/>
          <w:noProof/>
          <w:lang w:val="es-ES"/>
        </w:rPr>
        <w:t>Pistes:</w:t>
      </w:r>
    </w:p>
    <w:p w14:paraId="1E74AB55" w14:textId="7B8BEB8F" w:rsidR="00106C3E" w:rsidRPr="003F3EA3" w:rsidRDefault="00E133C8" w:rsidP="00106C3E">
      <w:pPr>
        <w:shd w:val="clear" w:color="auto" w:fill="DDD9C3" w:themeFill="background2" w:themeFillShade="E6"/>
        <w:rPr>
          <w:noProof/>
          <w:lang w:val="es-ES"/>
        </w:rPr>
      </w:pPr>
      <w:r w:rsidRPr="00E133C8">
        <w:rPr>
          <w:noProof/>
        </w:rPr>
        <w:t>Aquest és el moment d’aplicar la teva creativitat! Imagina que aquest lloc web és la teva pròpia pàgina personal o un projecte somiat. Fes que sigui únic i reflecteixi la teva personalitat!</w:t>
      </w:r>
    </w:p>
    <w:p w14:paraId="7CDD8F93" w14:textId="77777777" w:rsidR="00106C3E" w:rsidRDefault="00106C3E" w:rsidP="00106C3E"/>
    <w:p w14:paraId="5ADA0757" w14:textId="06DF0E97" w:rsidR="00106C3E" w:rsidRDefault="00106C3E" w:rsidP="00106C3E">
      <w:pPr>
        <w:rPr>
          <w:noProof/>
          <w:lang w:val="es-ES"/>
        </w:rPr>
      </w:pPr>
      <w:r>
        <w:rPr>
          <w:noProof/>
          <w:lang w:val="es-ES"/>
        </w:rPr>
        <w:t xml:space="preserve">&lt;AQUÍ HA D’ANAR </w:t>
      </w:r>
      <w:r w:rsidR="00C677B0">
        <w:rPr>
          <w:noProof/>
          <w:lang w:val="es-ES"/>
        </w:rPr>
        <w:t>L’ENLLAÇ AL REPOSITORI PÚBLIC DE GITHUB AMB EL TEU EXERCICI</w:t>
      </w:r>
      <w:r>
        <w:rPr>
          <w:noProof/>
          <w:lang w:val="es-ES"/>
        </w:rPr>
        <w:t>&gt;</w:t>
      </w:r>
    </w:p>
    <w:p w14:paraId="1813F7D0" w14:textId="77777777" w:rsidR="008115EF" w:rsidRPr="000D3A3B" w:rsidRDefault="008115EF" w:rsidP="003451BA"/>
    <w:sectPr w:rsidR="008115EF" w:rsidRPr="000D3A3B" w:rsidSect="00D451E6">
      <w:headerReference w:type="even" r:id="rId12"/>
      <w:headerReference w:type="default" r:id="rId13"/>
      <w:footerReference w:type="even" r:id="rId14"/>
      <w:footerReference w:type="default" r:id="rId15"/>
      <w:headerReference w:type="first" r:id="rId16"/>
      <w:footerReference w:type="first" r:id="rId17"/>
      <w:pgSz w:w="11909" w:h="16834" w:code="9"/>
      <w:pgMar w:top="2096" w:right="1134" w:bottom="1985" w:left="1418"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CE669" w14:textId="77777777" w:rsidR="00DB327D" w:rsidRDefault="00DB327D">
      <w:r>
        <w:separator/>
      </w:r>
    </w:p>
  </w:endnote>
  <w:endnote w:type="continuationSeparator" w:id="0">
    <w:p w14:paraId="7928090B" w14:textId="77777777" w:rsidR="00DB327D" w:rsidRDefault="00DB327D">
      <w:r>
        <w:continuationSeparator/>
      </w:r>
    </w:p>
  </w:endnote>
  <w:endnote w:type="continuationNotice" w:id="1">
    <w:p w14:paraId="7E2822FF" w14:textId="77777777" w:rsidR="00DB327D" w:rsidRDefault="00DB32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Droid Naskh Shift Alt">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A41C2" w14:textId="77777777" w:rsidR="009D350C" w:rsidRDefault="009D35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457DF" w14:textId="10661BF7"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60800" behindDoc="0" locked="0" layoutInCell="1" allowOverlap="1" wp14:anchorId="791457EE" wp14:editId="15EEADAC">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7D9E1F6" id="Rectángulo 26" o:spid="_x0000_s1026" style="position:absolute;margin-left:-.7pt;margin-top:-19.1pt;width:469.8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008C4707">
      <w:rPr>
        <w:noProof/>
        <w:snapToGrid w:val="0"/>
        <w:szCs w:val="22"/>
        <w:lang w:val="es-ES_tradnl"/>
      </w:rPr>
      <w:t>Docent</w:t>
    </w:r>
    <w:r w:rsidRPr="00D45154">
      <w:rPr>
        <w:noProof/>
        <w:snapToGrid w:val="0"/>
        <w:szCs w:val="22"/>
        <w:lang w:val="es-ES_tradnl"/>
      </w:rPr>
      <w:t xml:space="preserve">: </w:t>
    </w:r>
    <w:r w:rsidR="008C4707" w:rsidRPr="008C4707">
      <w:rPr>
        <w:noProof/>
        <w:snapToGrid w:val="0"/>
        <w:szCs w:val="22"/>
        <w:lang w:val="es-ES_tradnl"/>
      </w:rPr>
      <w:t>David González / Claudina Riaza</w:t>
    </w:r>
    <w:r w:rsidRPr="00D45154">
      <w:rPr>
        <w:noProof/>
        <w:snapToGrid w:val="0"/>
        <w:szCs w:val="22"/>
        <w:lang w:val="es-ES_tradnl"/>
      </w:rPr>
      <w:t xml:space="preserve"> </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457E7" w14:textId="0B165529" w:rsidR="00F52D73" w:rsidRPr="00E03478" w:rsidRDefault="00F52D73" w:rsidP="00D77556">
    <w:pPr>
      <w:spacing w:before="120" w:line="240" w:lineRule="auto"/>
      <w:rPr>
        <w:sz w:val="32"/>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81C84" w14:textId="77777777" w:rsidR="00DB327D" w:rsidRDefault="00DB327D">
      <w:r>
        <w:separator/>
      </w:r>
    </w:p>
  </w:footnote>
  <w:footnote w:type="continuationSeparator" w:id="0">
    <w:p w14:paraId="678CB121" w14:textId="77777777" w:rsidR="00DB327D" w:rsidRDefault="00DB327D">
      <w:r>
        <w:continuationSeparator/>
      </w:r>
    </w:p>
  </w:footnote>
  <w:footnote w:type="continuationNotice" w:id="1">
    <w:p w14:paraId="54449C82" w14:textId="77777777" w:rsidR="00DB327D" w:rsidRDefault="00DB327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680B" w14:textId="77777777" w:rsidR="009D350C" w:rsidRDefault="009D350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3119"/>
      <w:gridCol w:w="6237"/>
    </w:tblGrid>
    <w:tr w:rsidR="00F52D73" w:rsidRPr="007C6D77" w14:paraId="791457DD" w14:textId="77777777" w:rsidTr="001355A0">
      <w:trPr>
        <w:trHeight w:val="993"/>
      </w:trPr>
      <w:tc>
        <w:tcPr>
          <w:tcW w:w="3119" w:type="dxa"/>
        </w:tcPr>
        <w:p w14:paraId="791457D9" w14:textId="77777777" w:rsidR="00F52D73" w:rsidRPr="000805C8" w:rsidRDefault="00F52D73" w:rsidP="00C82616">
          <w:pPr>
            <w:spacing w:line="240" w:lineRule="auto"/>
          </w:pPr>
          <w:r w:rsidRPr="000805C8">
            <w:rPr>
              <w:noProof/>
              <w:lang w:eastAsia="ca-ES"/>
            </w:rPr>
            <w:drawing>
              <wp:anchor distT="0" distB="0" distL="114300" distR="114300" simplePos="0" relativeHeight="251656192" behindDoc="0" locked="0" layoutInCell="1" allowOverlap="1" wp14:anchorId="791457E8" wp14:editId="22297BFE">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0805C8">
            <w:rPr>
              <w:noProof/>
              <w:lang w:eastAsia="ca-ES"/>
            </w:rPr>
            <mc:AlternateContent>
              <mc:Choice Requires="wps">
                <w:drawing>
                  <wp:anchor distT="0" distB="0" distL="114300" distR="114300" simplePos="0" relativeHeight="251659264" behindDoc="0" locked="0" layoutInCell="1" allowOverlap="1" wp14:anchorId="791457EA" wp14:editId="2C8690DF">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7554545" id="Rectángulo 26" o:spid="_x0000_s1026" style="position:absolute;margin-left:-6.1pt;margin-top:-8.1pt;width:469.8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6237" w:type="dxa"/>
          <w:shd w:val="clear" w:color="auto" w:fill="FFFFFF" w:themeFill="background1"/>
          <w:vAlign w:val="center"/>
        </w:tcPr>
        <w:p w14:paraId="791457DA" w14:textId="77777777" w:rsidR="00F52D73" w:rsidRPr="000805C8" w:rsidRDefault="00F52D73" w:rsidP="00CD2DE2">
          <w:pPr>
            <w:pStyle w:val="Encabezado"/>
            <w:jc w:val="right"/>
            <w:rPr>
              <w:b/>
              <w:noProof/>
              <w:color w:val="FFFFFF" w:themeColor="background1"/>
              <w:sz w:val="12"/>
            </w:rPr>
          </w:pPr>
        </w:p>
        <w:p w14:paraId="791457DB" w14:textId="129592C1" w:rsidR="00F52D73" w:rsidRPr="000805C8" w:rsidRDefault="00F52D73" w:rsidP="00CD2DE2">
          <w:pPr>
            <w:pStyle w:val="Encabezado"/>
            <w:jc w:val="right"/>
            <w:rPr>
              <w:b/>
              <w:bCs/>
              <w:noProof/>
              <w:color w:val="1F2A6A"/>
              <w:sz w:val="28"/>
            </w:rPr>
          </w:pPr>
          <w:r w:rsidRPr="000805C8">
            <w:rPr>
              <w:b/>
              <w:bCs/>
              <w:noProof/>
              <w:color w:val="1F2A6A"/>
              <w:sz w:val="28"/>
            </w:rPr>
            <w:fldChar w:fldCharType="begin"/>
          </w:r>
          <w:r w:rsidRPr="000805C8">
            <w:rPr>
              <w:b/>
              <w:bCs/>
              <w:noProof/>
              <w:color w:val="1F2A6A"/>
              <w:sz w:val="28"/>
            </w:rPr>
            <w:instrText xml:space="preserve"> TITLE   \* MERGEFORMAT </w:instrText>
          </w:r>
          <w:r w:rsidRPr="000805C8">
            <w:rPr>
              <w:b/>
              <w:bCs/>
              <w:noProof/>
              <w:color w:val="1F2A6A"/>
              <w:sz w:val="28"/>
            </w:rPr>
            <w:fldChar w:fldCharType="separate"/>
          </w:r>
          <w:r w:rsidR="009D350C">
            <w:rPr>
              <w:b/>
              <w:bCs/>
              <w:noProof/>
              <w:color w:val="1F2A6A"/>
              <w:sz w:val="28"/>
            </w:rPr>
            <w:t>Llenguatge de marques i SGI</w:t>
          </w:r>
          <w:r w:rsidRPr="000805C8">
            <w:rPr>
              <w:b/>
              <w:bCs/>
              <w:noProof/>
              <w:color w:val="1F2A6A"/>
              <w:sz w:val="28"/>
            </w:rPr>
            <w:fldChar w:fldCharType="end"/>
          </w:r>
        </w:p>
        <w:p w14:paraId="791457DC" w14:textId="48E829FC" w:rsidR="00F52D73" w:rsidRPr="000805C8" w:rsidRDefault="00F52D73" w:rsidP="00CD2DE2">
          <w:pPr>
            <w:pStyle w:val="Encabezado"/>
            <w:jc w:val="right"/>
            <w:rPr>
              <w:b/>
              <w:bCs/>
              <w:color w:val="FFFFFF" w:themeColor="background1"/>
            </w:rPr>
          </w:pPr>
          <w:r w:rsidRPr="000805C8">
            <w:rPr>
              <w:b/>
              <w:color w:val="1F2A6A"/>
              <w:sz w:val="24"/>
            </w:rPr>
            <w:fldChar w:fldCharType="begin"/>
          </w:r>
          <w:r w:rsidRPr="000805C8">
            <w:rPr>
              <w:b/>
              <w:color w:val="1F2A6A"/>
              <w:sz w:val="24"/>
            </w:rPr>
            <w:instrText xml:space="preserve"> SUBJECT  \* MERGEFORMAT </w:instrText>
          </w:r>
          <w:r w:rsidRPr="000805C8">
            <w:rPr>
              <w:b/>
              <w:color w:val="1F2A6A"/>
              <w:sz w:val="24"/>
            </w:rPr>
            <w:fldChar w:fldCharType="separate"/>
          </w:r>
          <w:r w:rsidR="00363E93">
            <w:rPr>
              <w:b/>
              <w:color w:val="1F2A6A"/>
              <w:sz w:val="24"/>
            </w:rPr>
            <w:t>Exercicis 01</w:t>
          </w:r>
          <w:r w:rsidRPr="000805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8240" behindDoc="0" locked="0" layoutInCell="1" allowOverlap="1" wp14:anchorId="791457EC" wp14:editId="41708D6F">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BAFF9F6" id="Rectángulo 26" o:spid="_x0000_s1026" style="position:absolute;margin-left:-.7pt;margin-top:1.85pt;width:469.8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457E1" w14:textId="4CB3E311" w:rsidR="00F52D73" w:rsidRDefault="00F52D73"/>
  <w:p w14:paraId="791457E2" w14:textId="2BA74FFA" w:rsidR="00F52D73" w:rsidRDefault="00F52D73"/>
  <w:p w14:paraId="791457E3" w14:textId="77777777" w:rsidR="00F52D73" w:rsidRDefault="00F52D73"/>
  <w:p w14:paraId="791457E4" w14:textId="77777777" w:rsidR="00F52D73" w:rsidRPr="000445A9" w:rsidRDefault="00F52D73"/>
  <w:p w14:paraId="791457E5" w14:textId="77777777" w:rsidR="00F52D73" w:rsidRDefault="00F52D73"/>
  <w:p w14:paraId="791457E6" w14:textId="1C504321" w:rsidR="00F52D73" w:rsidRDefault="00F52D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01D0"/>
    <w:multiLevelType w:val="hybridMultilevel"/>
    <w:tmpl w:val="77207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10D3E"/>
    <w:multiLevelType w:val="hybridMultilevel"/>
    <w:tmpl w:val="55DA2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3" w15:restartNumberingAfterBreak="0">
    <w:nsid w:val="26827776"/>
    <w:multiLevelType w:val="multilevel"/>
    <w:tmpl w:val="9D60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5618F"/>
    <w:multiLevelType w:val="multilevel"/>
    <w:tmpl w:val="FD62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53587"/>
    <w:multiLevelType w:val="hybridMultilevel"/>
    <w:tmpl w:val="511C3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362DF6"/>
    <w:multiLevelType w:val="hybridMultilevel"/>
    <w:tmpl w:val="0310E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5E3C6612"/>
    <w:multiLevelType w:val="hybridMultilevel"/>
    <w:tmpl w:val="10304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FA10F4"/>
    <w:multiLevelType w:val="multilevel"/>
    <w:tmpl w:val="064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56B25"/>
    <w:multiLevelType w:val="multilevel"/>
    <w:tmpl w:val="6F9C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03F09"/>
    <w:multiLevelType w:val="multilevel"/>
    <w:tmpl w:val="E83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10B2B"/>
    <w:multiLevelType w:val="hybridMultilevel"/>
    <w:tmpl w:val="2722B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0E3C6C"/>
    <w:multiLevelType w:val="multilevel"/>
    <w:tmpl w:val="867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95E51"/>
    <w:multiLevelType w:val="hybridMultilevel"/>
    <w:tmpl w:val="240AE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5471524">
    <w:abstractNumId w:val="7"/>
  </w:num>
  <w:num w:numId="2" w16cid:durableId="1523281519">
    <w:abstractNumId w:val="2"/>
  </w:num>
  <w:num w:numId="3" w16cid:durableId="314336861">
    <w:abstractNumId w:val="5"/>
  </w:num>
  <w:num w:numId="4" w16cid:durableId="451485036">
    <w:abstractNumId w:val="12"/>
  </w:num>
  <w:num w:numId="5" w16cid:durableId="867303947">
    <w:abstractNumId w:val="1"/>
  </w:num>
  <w:num w:numId="6" w16cid:durableId="1265914591">
    <w:abstractNumId w:val="0"/>
  </w:num>
  <w:num w:numId="7" w16cid:durableId="310181977">
    <w:abstractNumId w:val="14"/>
  </w:num>
  <w:num w:numId="8" w16cid:durableId="1759250647">
    <w:abstractNumId w:val="8"/>
  </w:num>
  <w:num w:numId="9" w16cid:durableId="1204097029">
    <w:abstractNumId w:val="6"/>
  </w:num>
  <w:num w:numId="10" w16cid:durableId="1883445588">
    <w:abstractNumId w:val="13"/>
  </w:num>
  <w:num w:numId="11" w16cid:durableId="71827471">
    <w:abstractNumId w:val="11"/>
  </w:num>
  <w:num w:numId="12" w16cid:durableId="1072197301">
    <w:abstractNumId w:val="10"/>
  </w:num>
  <w:num w:numId="13" w16cid:durableId="831722134">
    <w:abstractNumId w:val="3"/>
  </w:num>
  <w:num w:numId="14" w16cid:durableId="1470441499">
    <w:abstractNumId w:val="4"/>
  </w:num>
  <w:num w:numId="15" w16cid:durableId="49827115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5"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3088"/>
    <w:rsid w:val="00005575"/>
    <w:rsid w:val="000076F7"/>
    <w:rsid w:val="00007770"/>
    <w:rsid w:val="000104D1"/>
    <w:rsid w:val="000116AE"/>
    <w:rsid w:val="000136AC"/>
    <w:rsid w:val="00013BE4"/>
    <w:rsid w:val="0001418B"/>
    <w:rsid w:val="0001533D"/>
    <w:rsid w:val="00015D2E"/>
    <w:rsid w:val="0001695F"/>
    <w:rsid w:val="00016B42"/>
    <w:rsid w:val="00022921"/>
    <w:rsid w:val="00022C17"/>
    <w:rsid w:val="000232EC"/>
    <w:rsid w:val="00024C03"/>
    <w:rsid w:val="00024FB4"/>
    <w:rsid w:val="000252C9"/>
    <w:rsid w:val="00025636"/>
    <w:rsid w:val="000257A4"/>
    <w:rsid w:val="000271EB"/>
    <w:rsid w:val="000279D7"/>
    <w:rsid w:val="0003062F"/>
    <w:rsid w:val="00030961"/>
    <w:rsid w:val="00031671"/>
    <w:rsid w:val="00031E17"/>
    <w:rsid w:val="0003393A"/>
    <w:rsid w:val="00034BB5"/>
    <w:rsid w:val="00035CF2"/>
    <w:rsid w:val="000368CE"/>
    <w:rsid w:val="00036E79"/>
    <w:rsid w:val="0003734C"/>
    <w:rsid w:val="000373D0"/>
    <w:rsid w:val="00040894"/>
    <w:rsid w:val="00040AB9"/>
    <w:rsid w:val="00041336"/>
    <w:rsid w:val="000415EE"/>
    <w:rsid w:val="0004178B"/>
    <w:rsid w:val="00042B66"/>
    <w:rsid w:val="0004362D"/>
    <w:rsid w:val="000444F7"/>
    <w:rsid w:val="000445A9"/>
    <w:rsid w:val="000451AE"/>
    <w:rsid w:val="00045681"/>
    <w:rsid w:val="000463DE"/>
    <w:rsid w:val="000469B1"/>
    <w:rsid w:val="00046D2E"/>
    <w:rsid w:val="00046DC8"/>
    <w:rsid w:val="00046F3C"/>
    <w:rsid w:val="00047AFB"/>
    <w:rsid w:val="000504E2"/>
    <w:rsid w:val="00050C1F"/>
    <w:rsid w:val="000524D0"/>
    <w:rsid w:val="00052A8E"/>
    <w:rsid w:val="00052EE8"/>
    <w:rsid w:val="00053312"/>
    <w:rsid w:val="000533C4"/>
    <w:rsid w:val="00053B46"/>
    <w:rsid w:val="0005526A"/>
    <w:rsid w:val="00060CA6"/>
    <w:rsid w:val="00063A6E"/>
    <w:rsid w:val="00064553"/>
    <w:rsid w:val="000648EB"/>
    <w:rsid w:val="00064B7D"/>
    <w:rsid w:val="00064F78"/>
    <w:rsid w:val="00067CE7"/>
    <w:rsid w:val="000713FB"/>
    <w:rsid w:val="00072D4E"/>
    <w:rsid w:val="00073F84"/>
    <w:rsid w:val="00074D0B"/>
    <w:rsid w:val="0007782F"/>
    <w:rsid w:val="000805C8"/>
    <w:rsid w:val="00082662"/>
    <w:rsid w:val="00083A56"/>
    <w:rsid w:val="000906EF"/>
    <w:rsid w:val="00091639"/>
    <w:rsid w:val="00092501"/>
    <w:rsid w:val="000957A2"/>
    <w:rsid w:val="00096D24"/>
    <w:rsid w:val="000977F7"/>
    <w:rsid w:val="000A0682"/>
    <w:rsid w:val="000A1949"/>
    <w:rsid w:val="000A35EB"/>
    <w:rsid w:val="000A55DD"/>
    <w:rsid w:val="000A751E"/>
    <w:rsid w:val="000B1EA7"/>
    <w:rsid w:val="000B3081"/>
    <w:rsid w:val="000B3134"/>
    <w:rsid w:val="000B32E8"/>
    <w:rsid w:val="000B496E"/>
    <w:rsid w:val="000B71CE"/>
    <w:rsid w:val="000C003D"/>
    <w:rsid w:val="000C021D"/>
    <w:rsid w:val="000C25C3"/>
    <w:rsid w:val="000C48DD"/>
    <w:rsid w:val="000C625F"/>
    <w:rsid w:val="000C6959"/>
    <w:rsid w:val="000D3177"/>
    <w:rsid w:val="000D3508"/>
    <w:rsid w:val="000D3A06"/>
    <w:rsid w:val="000D3A3B"/>
    <w:rsid w:val="000E1997"/>
    <w:rsid w:val="000E450A"/>
    <w:rsid w:val="000E73ED"/>
    <w:rsid w:val="000E7B70"/>
    <w:rsid w:val="000E7F6B"/>
    <w:rsid w:val="000F232A"/>
    <w:rsid w:val="000F31CC"/>
    <w:rsid w:val="000F38C5"/>
    <w:rsid w:val="000F43AA"/>
    <w:rsid w:val="000F468D"/>
    <w:rsid w:val="000F4BFD"/>
    <w:rsid w:val="001010D4"/>
    <w:rsid w:val="00101C47"/>
    <w:rsid w:val="00102946"/>
    <w:rsid w:val="00102DF7"/>
    <w:rsid w:val="0010337D"/>
    <w:rsid w:val="00105528"/>
    <w:rsid w:val="00105E41"/>
    <w:rsid w:val="00106C3E"/>
    <w:rsid w:val="00107A4C"/>
    <w:rsid w:val="001106EA"/>
    <w:rsid w:val="00113D4C"/>
    <w:rsid w:val="00114B66"/>
    <w:rsid w:val="00122530"/>
    <w:rsid w:val="001228BB"/>
    <w:rsid w:val="00124638"/>
    <w:rsid w:val="00124D94"/>
    <w:rsid w:val="0012568C"/>
    <w:rsid w:val="00126977"/>
    <w:rsid w:val="001277F7"/>
    <w:rsid w:val="0012789D"/>
    <w:rsid w:val="00130695"/>
    <w:rsid w:val="00131AB7"/>
    <w:rsid w:val="0013384B"/>
    <w:rsid w:val="001351E0"/>
    <w:rsid w:val="00135210"/>
    <w:rsid w:val="001355A0"/>
    <w:rsid w:val="00135CBB"/>
    <w:rsid w:val="00135F74"/>
    <w:rsid w:val="0013684E"/>
    <w:rsid w:val="00136942"/>
    <w:rsid w:val="00136FE3"/>
    <w:rsid w:val="00137945"/>
    <w:rsid w:val="0014018C"/>
    <w:rsid w:val="00140F88"/>
    <w:rsid w:val="00141D9E"/>
    <w:rsid w:val="00142459"/>
    <w:rsid w:val="0014311D"/>
    <w:rsid w:val="0014338F"/>
    <w:rsid w:val="00143F87"/>
    <w:rsid w:val="001443AA"/>
    <w:rsid w:val="00144404"/>
    <w:rsid w:val="00144405"/>
    <w:rsid w:val="00144A41"/>
    <w:rsid w:val="00152B56"/>
    <w:rsid w:val="0015362B"/>
    <w:rsid w:val="001540F7"/>
    <w:rsid w:val="00154841"/>
    <w:rsid w:val="0015505F"/>
    <w:rsid w:val="00155E85"/>
    <w:rsid w:val="0015707F"/>
    <w:rsid w:val="00157432"/>
    <w:rsid w:val="001601C0"/>
    <w:rsid w:val="001602CC"/>
    <w:rsid w:val="00160495"/>
    <w:rsid w:val="0016334E"/>
    <w:rsid w:val="00163A07"/>
    <w:rsid w:val="00164F79"/>
    <w:rsid w:val="0016571F"/>
    <w:rsid w:val="00165BB0"/>
    <w:rsid w:val="00170FCF"/>
    <w:rsid w:val="0017205E"/>
    <w:rsid w:val="00172D18"/>
    <w:rsid w:val="00173D78"/>
    <w:rsid w:val="00174D27"/>
    <w:rsid w:val="00175B37"/>
    <w:rsid w:val="00176583"/>
    <w:rsid w:val="00176DAC"/>
    <w:rsid w:val="00177CD2"/>
    <w:rsid w:val="00182219"/>
    <w:rsid w:val="00183E72"/>
    <w:rsid w:val="00184083"/>
    <w:rsid w:val="001849FA"/>
    <w:rsid w:val="00186174"/>
    <w:rsid w:val="00186959"/>
    <w:rsid w:val="0018732B"/>
    <w:rsid w:val="00191068"/>
    <w:rsid w:val="001910CE"/>
    <w:rsid w:val="00191F56"/>
    <w:rsid w:val="001933CA"/>
    <w:rsid w:val="0019364B"/>
    <w:rsid w:val="00195714"/>
    <w:rsid w:val="001959AE"/>
    <w:rsid w:val="00197211"/>
    <w:rsid w:val="001A1635"/>
    <w:rsid w:val="001A1F33"/>
    <w:rsid w:val="001A4563"/>
    <w:rsid w:val="001A64EA"/>
    <w:rsid w:val="001A79F8"/>
    <w:rsid w:val="001B05D0"/>
    <w:rsid w:val="001B2F18"/>
    <w:rsid w:val="001B3970"/>
    <w:rsid w:val="001B3B46"/>
    <w:rsid w:val="001B6A4B"/>
    <w:rsid w:val="001B72C7"/>
    <w:rsid w:val="001C4307"/>
    <w:rsid w:val="001C5976"/>
    <w:rsid w:val="001C5EAD"/>
    <w:rsid w:val="001C64A4"/>
    <w:rsid w:val="001C6BCF"/>
    <w:rsid w:val="001C7FA7"/>
    <w:rsid w:val="001D0094"/>
    <w:rsid w:val="001D0EB2"/>
    <w:rsid w:val="001D1B43"/>
    <w:rsid w:val="001D2F7C"/>
    <w:rsid w:val="001D4218"/>
    <w:rsid w:val="001D6205"/>
    <w:rsid w:val="001D68F2"/>
    <w:rsid w:val="001E07A5"/>
    <w:rsid w:val="001E2729"/>
    <w:rsid w:val="001E27C6"/>
    <w:rsid w:val="001E3AF6"/>
    <w:rsid w:val="001E4BA5"/>
    <w:rsid w:val="001E583C"/>
    <w:rsid w:val="001E5ED1"/>
    <w:rsid w:val="001E66ED"/>
    <w:rsid w:val="001F0A67"/>
    <w:rsid w:val="001F0FA2"/>
    <w:rsid w:val="001F2150"/>
    <w:rsid w:val="001F31D6"/>
    <w:rsid w:val="001F43D0"/>
    <w:rsid w:val="002053A7"/>
    <w:rsid w:val="00205B3D"/>
    <w:rsid w:val="002068FD"/>
    <w:rsid w:val="002079A9"/>
    <w:rsid w:val="00207DB9"/>
    <w:rsid w:val="00210287"/>
    <w:rsid w:val="00210673"/>
    <w:rsid w:val="002108C8"/>
    <w:rsid w:val="002109F3"/>
    <w:rsid w:val="00211E34"/>
    <w:rsid w:val="0021251A"/>
    <w:rsid w:val="002128DC"/>
    <w:rsid w:val="00214719"/>
    <w:rsid w:val="00215220"/>
    <w:rsid w:val="00215249"/>
    <w:rsid w:val="002158FC"/>
    <w:rsid w:val="00215DAC"/>
    <w:rsid w:val="00216342"/>
    <w:rsid w:val="00217E11"/>
    <w:rsid w:val="00220BA5"/>
    <w:rsid w:val="002221CA"/>
    <w:rsid w:val="002239BD"/>
    <w:rsid w:val="00226346"/>
    <w:rsid w:val="002303F9"/>
    <w:rsid w:val="00231F13"/>
    <w:rsid w:val="0023292E"/>
    <w:rsid w:val="002334DC"/>
    <w:rsid w:val="002341B1"/>
    <w:rsid w:val="00236F16"/>
    <w:rsid w:val="002401D4"/>
    <w:rsid w:val="0024060A"/>
    <w:rsid w:val="00240CE8"/>
    <w:rsid w:val="00240F09"/>
    <w:rsid w:val="00241307"/>
    <w:rsid w:val="00244A0B"/>
    <w:rsid w:val="00244CF3"/>
    <w:rsid w:val="0024565E"/>
    <w:rsid w:val="00245988"/>
    <w:rsid w:val="00251320"/>
    <w:rsid w:val="0025249D"/>
    <w:rsid w:val="002529A1"/>
    <w:rsid w:val="00260722"/>
    <w:rsid w:val="00265043"/>
    <w:rsid w:val="00265FDD"/>
    <w:rsid w:val="002675D7"/>
    <w:rsid w:val="002715A1"/>
    <w:rsid w:val="00271CF2"/>
    <w:rsid w:val="002741D8"/>
    <w:rsid w:val="00274E4D"/>
    <w:rsid w:val="0027606F"/>
    <w:rsid w:val="002767C0"/>
    <w:rsid w:val="002804D3"/>
    <w:rsid w:val="00280508"/>
    <w:rsid w:val="002806DD"/>
    <w:rsid w:val="0028120E"/>
    <w:rsid w:val="00281671"/>
    <w:rsid w:val="002817FD"/>
    <w:rsid w:val="00281C88"/>
    <w:rsid w:val="002849AE"/>
    <w:rsid w:val="002904AA"/>
    <w:rsid w:val="00292CAB"/>
    <w:rsid w:val="002933AF"/>
    <w:rsid w:val="00294BF9"/>
    <w:rsid w:val="00295CAD"/>
    <w:rsid w:val="002A220B"/>
    <w:rsid w:val="002A2EF7"/>
    <w:rsid w:val="002A5022"/>
    <w:rsid w:val="002A6E9C"/>
    <w:rsid w:val="002B12F9"/>
    <w:rsid w:val="002B2286"/>
    <w:rsid w:val="002B2604"/>
    <w:rsid w:val="002B453B"/>
    <w:rsid w:val="002B5D3C"/>
    <w:rsid w:val="002B68F0"/>
    <w:rsid w:val="002C1163"/>
    <w:rsid w:val="002C77EB"/>
    <w:rsid w:val="002C7857"/>
    <w:rsid w:val="002D0241"/>
    <w:rsid w:val="002D1184"/>
    <w:rsid w:val="002D22C3"/>
    <w:rsid w:val="002D25BF"/>
    <w:rsid w:val="002D3388"/>
    <w:rsid w:val="002D34A8"/>
    <w:rsid w:val="002D49E7"/>
    <w:rsid w:val="002D5206"/>
    <w:rsid w:val="002E25DF"/>
    <w:rsid w:val="002E2D9B"/>
    <w:rsid w:val="002E3B6F"/>
    <w:rsid w:val="002E5E36"/>
    <w:rsid w:val="002F39A6"/>
    <w:rsid w:val="002F3D50"/>
    <w:rsid w:val="002F4184"/>
    <w:rsid w:val="002F55EE"/>
    <w:rsid w:val="002F6C37"/>
    <w:rsid w:val="003002AE"/>
    <w:rsid w:val="003007C5"/>
    <w:rsid w:val="00301878"/>
    <w:rsid w:val="003022D7"/>
    <w:rsid w:val="0030614A"/>
    <w:rsid w:val="003071AB"/>
    <w:rsid w:val="0031033E"/>
    <w:rsid w:val="003114B6"/>
    <w:rsid w:val="003116E4"/>
    <w:rsid w:val="003117CA"/>
    <w:rsid w:val="003117ED"/>
    <w:rsid w:val="0032028E"/>
    <w:rsid w:val="00320B9A"/>
    <w:rsid w:val="00321AB3"/>
    <w:rsid w:val="00321F1B"/>
    <w:rsid w:val="003226FF"/>
    <w:rsid w:val="00323E7B"/>
    <w:rsid w:val="00324F9E"/>
    <w:rsid w:val="00325B87"/>
    <w:rsid w:val="003265E4"/>
    <w:rsid w:val="003301C1"/>
    <w:rsid w:val="00330210"/>
    <w:rsid w:val="00334743"/>
    <w:rsid w:val="0033500D"/>
    <w:rsid w:val="0033524D"/>
    <w:rsid w:val="003361C4"/>
    <w:rsid w:val="00336869"/>
    <w:rsid w:val="003368A4"/>
    <w:rsid w:val="00344470"/>
    <w:rsid w:val="003451BA"/>
    <w:rsid w:val="00347046"/>
    <w:rsid w:val="00347F8C"/>
    <w:rsid w:val="00354BDA"/>
    <w:rsid w:val="0035517E"/>
    <w:rsid w:val="00357D9D"/>
    <w:rsid w:val="00362205"/>
    <w:rsid w:val="00362866"/>
    <w:rsid w:val="003633B6"/>
    <w:rsid w:val="00363E93"/>
    <w:rsid w:val="003648B5"/>
    <w:rsid w:val="00364D2A"/>
    <w:rsid w:val="00364FD0"/>
    <w:rsid w:val="003665FD"/>
    <w:rsid w:val="00377A7C"/>
    <w:rsid w:val="00377ECF"/>
    <w:rsid w:val="00380121"/>
    <w:rsid w:val="003833C0"/>
    <w:rsid w:val="00387035"/>
    <w:rsid w:val="0039042C"/>
    <w:rsid w:val="00392FAB"/>
    <w:rsid w:val="00393037"/>
    <w:rsid w:val="00396540"/>
    <w:rsid w:val="00396601"/>
    <w:rsid w:val="0039704C"/>
    <w:rsid w:val="00397A6E"/>
    <w:rsid w:val="003A2908"/>
    <w:rsid w:val="003A2A46"/>
    <w:rsid w:val="003A3721"/>
    <w:rsid w:val="003A3EAC"/>
    <w:rsid w:val="003A54DE"/>
    <w:rsid w:val="003A6729"/>
    <w:rsid w:val="003B043C"/>
    <w:rsid w:val="003B04F3"/>
    <w:rsid w:val="003B1A87"/>
    <w:rsid w:val="003B2F24"/>
    <w:rsid w:val="003B3315"/>
    <w:rsid w:val="003B362D"/>
    <w:rsid w:val="003B6ECA"/>
    <w:rsid w:val="003C0852"/>
    <w:rsid w:val="003C2266"/>
    <w:rsid w:val="003C2E2A"/>
    <w:rsid w:val="003C58F2"/>
    <w:rsid w:val="003C5A6D"/>
    <w:rsid w:val="003D0CC6"/>
    <w:rsid w:val="003D1757"/>
    <w:rsid w:val="003D186D"/>
    <w:rsid w:val="003D36AF"/>
    <w:rsid w:val="003D74DC"/>
    <w:rsid w:val="003D750D"/>
    <w:rsid w:val="003E5573"/>
    <w:rsid w:val="003E7A24"/>
    <w:rsid w:val="003F1CBD"/>
    <w:rsid w:val="003F1F84"/>
    <w:rsid w:val="003F25CE"/>
    <w:rsid w:val="003F3EA3"/>
    <w:rsid w:val="003F4219"/>
    <w:rsid w:val="003F4CAF"/>
    <w:rsid w:val="003F521E"/>
    <w:rsid w:val="003F527D"/>
    <w:rsid w:val="00400945"/>
    <w:rsid w:val="004009EA"/>
    <w:rsid w:val="00401393"/>
    <w:rsid w:val="00401844"/>
    <w:rsid w:val="00402CDB"/>
    <w:rsid w:val="004035F5"/>
    <w:rsid w:val="00405374"/>
    <w:rsid w:val="004057C2"/>
    <w:rsid w:val="004059F2"/>
    <w:rsid w:val="00406B3B"/>
    <w:rsid w:val="00406DFD"/>
    <w:rsid w:val="00407754"/>
    <w:rsid w:val="00407964"/>
    <w:rsid w:val="00407F39"/>
    <w:rsid w:val="00412195"/>
    <w:rsid w:val="00413590"/>
    <w:rsid w:val="00415351"/>
    <w:rsid w:val="004155BD"/>
    <w:rsid w:val="00415843"/>
    <w:rsid w:val="00415D96"/>
    <w:rsid w:val="00417BCE"/>
    <w:rsid w:val="00417C6F"/>
    <w:rsid w:val="0042002A"/>
    <w:rsid w:val="00420167"/>
    <w:rsid w:val="00421061"/>
    <w:rsid w:val="004230FF"/>
    <w:rsid w:val="00423D6F"/>
    <w:rsid w:val="004244D8"/>
    <w:rsid w:val="004266CE"/>
    <w:rsid w:val="00430887"/>
    <w:rsid w:val="0043260A"/>
    <w:rsid w:val="00433CD7"/>
    <w:rsid w:val="0043528F"/>
    <w:rsid w:val="0043663F"/>
    <w:rsid w:val="004406A2"/>
    <w:rsid w:val="00441A51"/>
    <w:rsid w:val="00443FFC"/>
    <w:rsid w:val="00444CE9"/>
    <w:rsid w:val="0045111B"/>
    <w:rsid w:val="0045385F"/>
    <w:rsid w:val="0045538F"/>
    <w:rsid w:val="00460DDC"/>
    <w:rsid w:val="004614DD"/>
    <w:rsid w:val="00463C98"/>
    <w:rsid w:val="00464485"/>
    <w:rsid w:val="00464C38"/>
    <w:rsid w:val="0046657D"/>
    <w:rsid w:val="00467391"/>
    <w:rsid w:val="004703AA"/>
    <w:rsid w:val="00471129"/>
    <w:rsid w:val="00471561"/>
    <w:rsid w:val="00471BE9"/>
    <w:rsid w:val="00472F3E"/>
    <w:rsid w:val="0047324D"/>
    <w:rsid w:val="004749FC"/>
    <w:rsid w:val="00475852"/>
    <w:rsid w:val="0047757F"/>
    <w:rsid w:val="00480A9D"/>
    <w:rsid w:val="004811B7"/>
    <w:rsid w:val="00483DD5"/>
    <w:rsid w:val="00485115"/>
    <w:rsid w:val="004860DD"/>
    <w:rsid w:val="00493752"/>
    <w:rsid w:val="00496ACC"/>
    <w:rsid w:val="004A0E06"/>
    <w:rsid w:val="004A1115"/>
    <w:rsid w:val="004A11DD"/>
    <w:rsid w:val="004A147A"/>
    <w:rsid w:val="004A216C"/>
    <w:rsid w:val="004A30D3"/>
    <w:rsid w:val="004A33B3"/>
    <w:rsid w:val="004A363B"/>
    <w:rsid w:val="004A4148"/>
    <w:rsid w:val="004A4E8A"/>
    <w:rsid w:val="004A5124"/>
    <w:rsid w:val="004A6B89"/>
    <w:rsid w:val="004A7B2C"/>
    <w:rsid w:val="004B0867"/>
    <w:rsid w:val="004B2FCF"/>
    <w:rsid w:val="004B3249"/>
    <w:rsid w:val="004B3FF2"/>
    <w:rsid w:val="004B4E48"/>
    <w:rsid w:val="004B593B"/>
    <w:rsid w:val="004B713A"/>
    <w:rsid w:val="004C12C4"/>
    <w:rsid w:val="004C3098"/>
    <w:rsid w:val="004C523B"/>
    <w:rsid w:val="004C5EF7"/>
    <w:rsid w:val="004C65E1"/>
    <w:rsid w:val="004C6E15"/>
    <w:rsid w:val="004C736A"/>
    <w:rsid w:val="004C7AA2"/>
    <w:rsid w:val="004D124C"/>
    <w:rsid w:val="004D253C"/>
    <w:rsid w:val="004D2D6B"/>
    <w:rsid w:val="004D2F78"/>
    <w:rsid w:val="004D2FA1"/>
    <w:rsid w:val="004D2FDF"/>
    <w:rsid w:val="004D3794"/>
    <w:rsid w:val="004D4206"/>
    <w:rsid w:val="004D484B"/>
    <w:rsid w:val="004D4CAA"/>
    <w:rsid w:val="004D70EF"/>
    <w:rsid w:val="004D7D35"/>
    <w:rsid w:val="004E1ADF"/>
    <w:rsid w:val="004E6B5E"/>
    <w:rsid w:val="004E7592"/>
    <w:rsid w:val="004F024F"/>
    <w:rsid w:val="004F35B4"/>
    <w:rsid w:val="00500233"/>
    <w:rsid w:val="005061E5"/>
    <w:rsid w:val="00507FDA"/>
    <w:rsid w:val="0051312A"/>
    <w:rsid w:val="005133A8"/>
    <w:rsid w:val="00515D1C"/>
    <w:rsid w:val="00516441"/>
    <w:rsid w:val="005174EF"/>
    <w:rsid w:val="005205D9"/>
    <w:rsid w:val="00520944"/>
    <w:rsid w:val="005234D0"/>
    <w:rsid w:val="00523C12"/>
    <w:rsid w:val="00524365"/>
    <w:rsid w:val="00524A4A"/>
    <w:rsid w:val="0053392D"/>
    <w:rsid w:val="00537BF9"/>
    <w:rsid w:val="005412D7"/>
    <w:rsid w:val="00542601"/>
    <w:rsid w:val="00550A91"/>
    <w:rsid w:val="00551620"/>
    <w:rsid w:val="005566CF"/>
    <w:rsid w:val="005578A1"/>
    <w:rsid w:val="00557FBB"/>
    <w:rsid w:val="00560D6A"/>
    <w:rsid w:val="00561645"/>
    <w:rsid w:val="005620C9"/>
    <w:rsid w:val="00562437"/>
    <w:rsid w:val="005627FB"/>
    <w:rsid w:val="00562E85"/>
    <w:rsid w:val="005633A3"/>
    <w:rsid w:val="00565D59"/>
    <w:rsid w:val="00570F82"/>
    <w:rsid w:val="00571EE6"/>
    <w:rsid w:val="00573B4C"/>
    <w:rsid w:val="005750A6"/>
    <w:rsid w:val="00575B96"/>
    <w:rsid w:val="005766CE"/>
    <w:rsid w:val="00576B64"/>
    <w:rsid w:val="005805D4"/>
    <w:rsid w:val="00580A85"/>
    <w:rsid w:val="005835D0"/>
    <w:rsid w:val="00583AD7"/>
    <w:rsid w:val="00591C68"/>
    <w:rsid w:val="00591D64"/>
    <w:rsid w:val="00593118"/>
    <w:rsid w:val="005A2210"/>
    <w:rsid w:val="005A2F8C"/>
    <w:rsid w:val="005A36AE"/>
    <w:rsid w:val="005A49A6"/>
    <w:rsid w:val="005A4EED"/>
    <w:rsid w:val="005A7B32"/>
    <w:rsid w:val="005B38B7"/>
    <w:rsid w:val="005B7655"/>
    <w:rsid w:val="005B7B54"/>
    <w:rsid w:val="005C225E"/>
    <w:rsid w:val="005D05D8"/>
    <w:rsid w:val="005D08F6"/>
    <w:rsid w:val="005D0962"/>
    <w:rsid w:val="005D234C"/>
    <w:rsid w:val="005D6041"/>
    <w:rsid w:val="005E353A"/>
    <w:rsid w:val="005E45FE"/>
    <w:rsid w:val="005E4E68"/>
    <w:rsid w:val="005E6079"/>
    <w:rsid w:val="005F1C8B"/>
    <w:rsid w:val="005F2ED4"/>
    <w:rsid w:val="005F4B12"/>
    <w:rsid w:val="005F72D0"/>
    <w:rsid w:val="005F72FD"/>
    <w:rsid w:val="0060292E"/>
    <w:rsid w:val="006051C4"/>
    <w:rsid w:val="0060559E"/>
    <w:rsid w:val="00605AE9"/>
    <w:rsid w:val="00606622"/>
    <w:rsid w:val="0060685B"/>
    <w:rsid w:val="00606BB4"/>
    <w:rsid w:val="00606E34"/>
    <w:rsid w:val="006109BC"/>
    <w:rsid w:val="006130F6"/>
    <w:rsid w:val="006134F4"/>
    <w:rsid w:val="0061535F"/>
    <w:rsid w:val="00616AB7"/>
    <w:rsid w:val="006174C7"/>
    <w:rsid w:val="00620336"/>
    <w:rsid w:val="00621A5D"/>
    <w:rsid w:val="0062210D"/>
    <w:rsid w:val="00624028"/>
    <w:rsid w:val="00626674"/>
    <w:rsid w:val="00626824"/>
    <w:rsid w:val="006272C6"/>
    <w:rsid w:val="00627A45"/>
    <w:rsid w:val="00627ACC"/>
    <w:rsid w:val="00630B9A"/>
    <w:rsid w:val="00631BF1"/>
    <w:rsid w:val="00632BB6"/>
    <w:rsid w:val="006346A8"/>
    <w:rsid w:val="00635D1A"/>
    <w:rsid w:val="00637C37"/>
    <w:rsid w:val="00640D72"/>
    <w:rsid w:val="00643296"/>
    <w:rsid w:val="00643478"/>
    <w:rsid w:val="006436B8"/>
    <w:rsid w:val="00645E89"/>
    <w:rsid w:val="00646CF9"/>
    <w:rsid w:val="00652841"/>
    <w:rsid w:val="00652927"/>
    <w:rsid w:val="00653A7C"/>
    <w:rsid w:val="00655EAF"/>
    <w:rsid w:val="00656B9F"/>
    <w:rsid w:val="00657633"/>
    <w:rsid w:val="006578FF"/>
    <w:rsid w:val="00663176"/>
    <w:rsid w:val="00667616"/>
    <w:rsid w:val="00671FE3"/>
    <w:rsid w:val="00673B25"/>
    <w:rsid w:val="006740B3"/>
    <w:rsid w:val="0067704D"/>
    <w:rsid w:val="00677660"/>
    <w:rsid w:val="0068037C"/>
    <w:rsid w:val="0068037F"/>
    <w:rsid w:val="00680B49"/>
    <w:rsid w:val="0068393C"/>
    <w:rsid w:val="00685F31"/>
    <w:rsid w:val="006860B4"/>
    <w:rsid w:val="00687255"/>
    <w:rsid w:val="00693228"/>
    <w:rsid w:val="00693B74"/>
    <w:rsid w:val="0069436C"/>
    <w:rsid w:val="00694DBC"/>
    <w:rsid w:val="00695A6A"/>
    <w:rsid w:val="00695BAA"/>
    <w:rsid w:val="00695EDC"/>
    <w:rsid w:val="00696C7E"/>
    <w:rsid w:val="006A03AF"/>
    <w:rsid w:val="006A0619"/>
    <w:rsid w:val="006A078F"/>
    <w:rsid w:val="006A1BF0"/>
    <w:rsid w:val="006A1EB4"/>
    <w:rsid w:val="006A1FF2"/>
    <w:rsid w:val="006A203F"/>
    <w:rsid w:val="006A4F26"/>
    <w:rsid w:val="006A5218"/>
    <w:rsid w:val="006A69AC"/>
    <w:rsid w:val="006B0688"/>
    <w:rsid w:val="006B08C2"/>
    <w:rsid w:val="006B1461"/>
    <w:rsid w:val="006B4AE3"/>
    <w:rsid w:val="006B52DD"/>
    <w:rsid w:val="006B572E"/>
    <w:rsid w:val="006B5C94"/>
    <w:rsid w:val="006B676F"/>
    <w:rsid w:val="006B6BAC"/>
    <w:rsid w:val="006B75F4"/>
    <w:rsid w:val="006B7B52"/>
    <w:rsid w:val="006B7C23"/>
    <w:rsid w:val="006C24EF"/>
    <w:rsid w:val="006C2D4B"/>
    <w:rsid w:val="006C4878"/>
    <w:rsid w:val="006C56CE"/>
    <w:rsid w:val="006C5F2E"/>
    <w:rsid w:val="006C6406"/>
    <w:rsid w:val="006C7689"/>
    <w:rsid w:val="006C7FE2"/>
    <w:rsid w:val="006D01DA"/>
    <w:rsid w:val="006D2B73"/>
    <w:rsid w:val="006D2DB1"/>
    <w:rsid w:val="006D2E5D"/>
    <w:rsid w:val="006D3687"/>
    <w:rsid w:val="006D50AA"/>
    <w:rsid w:val="006D5E7A"/>
    <w:rsid w:val="006D6046"/>
    <w:rsid w:val="006D70D2"/>
    <w:rsid w:val="006D7E28"/>
    <w:rsid w:val="006D7EE8"/>
    <w:rsid w:val="006E04AA"/>
    <w:rsid w:val="006E09CE"/>
    <w:rsid w:val="006E181A"/>
    <w:rsid w:val="006E325F"/>
    <w:rsid w:val="006E4B1F"/>
    <w:rsid w:val="006E6031"/>
    <w:rsid w:val="006E61E7"/>
    <w:rsid w:val="006E6BD6"/>
    <w:rsid w:val="006E7536"/>
    <w:rsid w:val="006E790E"/>
    <w:rsid w:val="006E7F1D"/>
    <w:rsid w:val="006F114C"/>
    <w:rsid w:val="006F16D2"/>
    <w:rsid w:val="006F3595"/>
    <w:rsid w:val="006F35B7"/>
    <w:rsid w:val="006F39DA"/>
    <w:rsid w:val="006F4192"/>
    <w:rsid w:val="006F45ED"/>
    <w:rsid w:val="006F5296"/>
    <w:rsid w:val="006F7AF0"/>
    <w:rsid w:val="006F7B24"/>
    <w:rsid w:val="00700C03"/>
    <w:rsid w:val="0070197B"/>
    <w:rsid w:val="00701B48"/>
    <w:rsid w:val="0070288D"/>
    <w:rsid w:val="00704F5D"/>
    <w:rsid w:val="0070714B"/>
    <w:rsid w:val="00707D8F"/>
    <w:rsid w:val="00710201"/>
    <w:rsid w:val="00710B64"/>
    <w:rsid w:val="0071127A"/>
    <w:rsid w:val="00712DBC"/>
    <w:rsid w:val="007137AF"/>
    <w:rsid w:val="0071426F"/>
    <w:rsid w:val="00715904"/>
    <w:rsid w:val="0071612D"/>
    <w:rsid w:val="00720C03"/>
    <w:rsid w:val="0072197C"/>
    <w:rsid w:val="00721D6D"/>
    <w:rsid w:val="00722588"/>
    <w:rsid w:val="00723876"/>
    <w:rsid w:val="0072717C"/>
    <w:rsid w:val="00727C78"/>
    <w:rsid w:val="00730367"/>
    <w:rsid w:val="00730EF4"/>
    <w:rsid w:val="0073237D"/>
    <w:rsid w:val="00734257"/>
    <w:rsid w:val="00734D99"/>
    <w:rsid w:val="00735495"/>
    <w:rsid w:val="007371B2"/>
    <w:rsid w:val="007405AD"/>
    <w:rsid w:val="007418F4"/>
    <w:rsid w:val="00742725"/>
    <w:rsid w:val="00742FF2"/>
    <w:rsid w:val="00746A58"/>
    <w:rsid w:val="00750AD8"/>
    <w:rsid w:val="007519B9"/>
    <w:rsid w:val="00751DB2"/>
    <w:rsid w:val="00752BA3"/>
    <w:rsid w:val="0075443B"/>
    <w:rsid w:val="00754455"/>
    <w:rsid w:val="007554F2"/>
    <w:rsid w:val="007559B7"/>
    <w:rsid w:val="0075600F"/>
    <w:rsid w:val="0075673D"/>
    <w:rsid w:val="00757D19"/>
    <w:rsid w:val="00762938"/>
    <w:rsid w:val="00763387"/>
    <w:rsid w:val="007641D9"/>
    <w:rsid w:val="007650F5"/>
    <w:rsid w:val="00766118"/>
    <w:rsid w:val="00766226"/>
    <w:rsid w:val="007717BD"/>
    <w:rsid w:val="00772773"/>
    <w:rsid w:val="007756C4"/>
    <w:rsid w:val="00775922"/>
    <w:rsid w:val="00775EA8"/>
    <w:rsid w:val="007770B2"/>
    <w:rsid w:val="007802C4"/>
    <w:rsid w:val="007864CA"/>
    <w:rsid w:val="00786BF1"/>
    <w:rsid w:val="00790F7F"/>
    <w:rsid w:val="007912B8"/>
    <w:rsid w:val="00792878"/>
    <w:rsid w:val="00795D55"/>
    <w:rsid w:val="00796797"/>
    <w:rsid w:val="00797EFA"/>
    <w:rsid w:val="007A2016"/>
    <w:rsid w:val="007A44A8"/>
    <w:rsid w:val="007A4FBD"/>
    <w:rsid w:val="007B26A2"/>
    <w:rsid w:val="007B379B"/>
    <w:rsid w:val="007B39A5"/>
    <w:rsid w:val="007B5974"/>
    <w:rsid w:val="007C05BA"/>
    <w:rsid w:val="007C06E7"/>
    <w:rsid w:val="007C29FE"/>
    <w:rsid w:val="007C3AC0"/>
    <w:rsid w:val="007C5DB7"/>
    <w:rsid w:val="007C6D77"/>
    <w:rsid w:val="007D1E19"/>
    <w:rsid w:val="007D260F"/>
    <w:rsid w:val="007D5AB1"/>
    <w:rsid w:val="007D5B10"/>
    <w:rsid w:val="007D6CDA"/>
    <w:rsid w:val="007E12F3"/>
    <w:rsid w:val="007E308F"/>
    <w:rsid w:val="007E3F8B"/>
    <w:rsid w:val="007E668A"/>
    <w:rsid w:val="007E7EF8"/>
    <w:rsid w:val="007F01CB"/>
    <w:rsid w:val="007F0F6A"/>
    <w:rsid w:val="007F18E9"/>
    <w:rsid w:val="007F1B6A"/>
    <w:rsid w:val="007F26A0"/>
    <w:rsid w:val="007F3357"/>
    <w:rsid w:val="007F4F57"/>
    <w:rsid w:val="007F5754"/>
    <w:rsid w:val="007F7ED0"/>
    <w:rsid w:val="00801422"/>
    <w:rsid w:val="00803604"/>
    <w:rsid w:val="0080388D"/>
    <w:rsid w:val="00804257"/>
    <w:rsid w:val="00806F12"/>
    <w:rsid w:val="008102AE"/>
    <w:rsid w:val="008115EF"/>
    <w:rsid w:val="0081250B"/>
    <w:rsid w:val="00812629"/>
    <w:rsid w:val="00814C6D"/>
    <w:rsid w:val="0082129C"/>
    <w:rsid w:val="00821347"/>
    <w:rsid w:val="008221A3"/>
    <w:rsid w:val="00822C4A"/>
    <w:rsid w:val="00823514"/>
    <w:rsid w:val="00824327"/>
    <w:rsid w:val="0082481C"/>
    <w:rsid w:val="00826060"/>
    <w:rsid w:val="00826AD5"/>
    <w:rsid w:val="0082732C"/>
    <w:rsid w:val="0082788C"/>
    <w:rsid w:val="00830003"/>
    <w:rsid w:val="008316FA"/>
    <w:rsid w:val="00832957"/>
    <w:rsid w:val="00832BB7"/>
    <w:rsid w:val="008349F6"/>
    <w:rsid w:val="0083756E"/>
    <w:rsid w:val="00840C15"/>
    <w:rsid w:val="00842AA3"/>
    <w:rsid w:val="00842E54"/>
    <w:rsid w:val="008438D4"/>
    <w:rsid w:val="008454B7"/>
    <w:rsid w:val="0085071E"/>
    <w:rsid w:val="00852885"/>
    <w:rsid w:val="0085307D"/>
    <w:rsid w:val="00853509"/>
    <w:rsid w:val="00853A07"/>
    <w:rsid w:val="00856811"/>
    <w:rsid w:val="008614AB"/>
    <w:rsid w:val="0086299A"/>
    <w:rsid w:val="00863420"/>
    <w:rsid w:val="0086403D"/>
    <w:rsid w:val="0086529B"/>
    <w:rsid w:val="00865301"/>
    <w:rsid w:val="00866639"/>
    <w:rsid w:val="00866BEF"/>
    <w:rsid w:val="00867D76"/>
    <w:rsid w:val="00875DF1"/>
    <w:rsid w:val="00876DE1"/>
    <w:rsid w:val="008773A6"/>
    <w:rsid w:val="00881855"/>
    <w:rsid w:val="008818A5"/>
    <w:rsid w:val="00882798"/>
    <w:rsid w:val="008834C2"/>
    <w:rsid w:val="00885512"/>
    <w:rsid w:val="00886450"/>
    <w:rsid w:val="008869D7"/>
    <w:rsid w:val="00887EA6"/>
    <w:rsid w:val="00893AFE"/>
    <w:rsid w:val="0089401F"/>
    <w:rsid w:val="00894376"/>
    <w:rsid w:val="00896C3E"/>
    <w:rsid w:val="00897269"/>
    <w:rsid w:val="008A15BD"/>
    <w:rsid w:val="008A1925"/>
    <w:rsid w:val="008A288C"/>
    <w:rsid w:val="008A4FEF"/>
    <w:rsid w:val="008A6C54"/>
    <w:rsid w:val="008A797E"/>
    <w:rsid w:val="008B106A"/>
    <w:rsid w:val="008B1A78"/>
    <w:rsid w:val="008B4E4D"/>
    <w:rsid w:val="008B695A"/>
    <w:rsid w:val="008C00ED"/>
    <w:rsid w:val="008C4707"/>
    <w:rsid w:val="008C4C2E"/>
    <w:rsid w:val="008C68E3"/>
    <w:rsid w:val="008C6B43"/>
    <w:rsid w:val="008D0EFD"/>
    <w:rsid w:val="008D19EC"/>
    <w:rsid w:val="008D1B79"/>
    <w:rsid w:val="008D5D0C"/>
    <w:rsid w:val="008D66A4"/>
    <w:rsid w:val="008E2317"/>
    <w:rsid w:val="008E3A4C"/>
    <w:rsid w:val="008E752F"/>
    <w:rsid w:val="008F23F7"/>
    <w:rsid w:val="008F2CF8"/>
    <w:rsid w:val="008F408E"/>
    <w:rsid w:val="008F4221"/>
    <w:rsid w:val="008F4DFE"/>
    <w:rsid w:val="008F5A88"/>
    <w:rsid w:val="00900D86"/>
    <w:rsid w:val="009010E6"/>
    <w:rsid w:val="00901B31"/>
    <w:rsid w:val="00901EEC"/>
    <w:rsid w:val="00903E12"/>
    <w:rsid w:val="009044F2"/>
    <w:rsid w:val="00904560"/>
    <w:rsid w:val="009104F0"/>
    <w:rsid w:val="009107E3"/>
    <w:rsid w:val="009144B2"/>
    <w:rsid w:val="009147A9"/>
    <w:rsid w:val="009153B6"/>
    <w:rsid w:val="009159EF"/>
    <w:rsid w:val="0091633D"/>
    <w:rsid w:val="009170B1"/>
    <w:rsid w:val="0092027C"/>
    <w:rsid w:val="00920722"/>
    <w:rsid w:val="00921419"/>
    <w:rsid w:val="00921F4E"/>
    <w:rsid w:val="00922C9E"/>
    <w:rsid w:val="00922FCD"/>
    <w:rsid w:val="00923454"/>
    <w:rsid w:val="00924620"/>
    <w:rsid w:val="009248C1"/>
    <w:rsid w:val="009249A6"/>
    <w:rsid w:val="00925B95"/>
    <w:rsid w:val="0093007E"/>
    <w:rsid w:val="0093041D"/>
    <w:rsid w:val="00930C95"/>
    <w:rsid w:val="00934197"/>
    <w:rsid w:val="00934AA9"/>
    <w:rsid w:val="00935050"/>
    <w:rsid w:val="009354F8"/>
    <w:rsid w:val="0094134C"/>
    <w:rsid w:val="00943763"/>
    <w:rsid w:val="00943939"/>
    <w:rsid w:val="00950436"/>
    <w:rsid w:val="00951C3A"/>
    <w:rsid w:val="00953865"/>
    <w:rsid w:val="009538AA"/>
    <w:rsid w:val="00953A95"/>
    <w:rsid w:val="00960953"/>
    <w:rsid w:val="00962E78"/>
    <w:rsid w:val="00963151"/>
    <w:rsid w:val="0096489C"/>
    <w:rsid w:val="00964C21"/>
    <w:rsid w:val="009651CD"/>
    <w:rsid w:val="00970317"/>
    <w:rsid w:val="00970822"/>
    <w:rsid w:val="009724D4"/>
    <w:rsid w:val="009727A4"/>
    <w:rsid w:val="00973326"/>
    <w:rsid w:val="00974921"/>
    <w:rsid w:val="00975954"/>
    <w:rsid w:val="00975C61"/>
    <w:rsid w:val="00975E98"/>
    <w:rsid w:val="009809DE"/>
    <w:rsid w:val="009824D1"/>
    <w:rsid w:val="00982BF8"/>
    <w:rsid w:val="00983D4D"/>
    <w:rsid w:val="00984726"/>
    <w:rsid w:val="009848D4"/>
    <w:rsid w:val="00985A55"/>
    <w:rsid w:val="00986657"/>
    <w:rsid w:val="00986BF8"/>
    <w:rsid w:val="009878FC"/>
    <w:rsid w:val="00990FF0"/>
    <w:rsid w:val="00992BB5"/>
    <w:rsid w:val="00992D57"/>
    <w:rsid w:val="009947CC"/>
    <w:rsid w:val="00997CC3"/>
    <w:rsid w:val="009A06DD"/>
    <w:rsid w:val="009A2163"/>
    <w:rsid w:val="009A6402"/>
    <w:rsid w:val="009A7DE2"/>
    <w:rsid w:val="009B046F"/>
    <w:rsid w:val="009B25E2"/>
    <w:rsid w:val="009B2899"/>
    <w:rsid w:val="009B36B0"/>
    <w:rsid w:val="009B41E8"/>
    <w:rsid w:val="009B7021"/>
    <w:rsid w:val="009C09EC"/>
    <w:rsid w:val="009C0E0D"/>
    <w:rsid w:val="009C5A67"/>
    <w:rsid w:val="009D0622"/>
    <w:rsid w:val="009D1E7D"/>
    <w:rsid w:val="009D350C"/>
    <w:rsid w:val="009D375E"/>
    <w:rsid w:val="009E17EE"/>
    <w:rsid w:val="009E4E29"/>
    <w:rsid w:val="009E5D92"/>
    <w:rsid w:val="009E7E75"/>
    <w:rsid w:val="009E7FFB"/>
    <w:rsid w:val="009F02CC"/>
    <w:rsid w:val="009F18AB"/>
    <w:rsid w:val="009F1C0F"/>
    <w:rsid w:val="009F1EB6"/>
    <w:rsid w:val="009F2369"/>
    <w:rsid w:val="009F2BB6"/>
    <w:rsid w:val="009F5134"/>
    <w:rsid w:val="009F5C13"/>
    <w:rsid w:val="009F68A3"/>
    <w:rsid w:val="00A00B92"/>
    <w:rsid w:val="00A01769"/>
    <w:rsid w:val="00A0411E"/>
    <w:rsid w:val="00A044EA"/>
    <w:rsid w:val="00A066EA"/>
    <w:rsid w:val="00A0769A"/>
    <w:rsid w:val="00A10C40"/>
    <w:rsid w:val="00A10E54"/>
    <w:rsid w:val="00A11734"/>
    <w:rsid w:val="00A11DF1"/>
    <w:rsid w:val="00A12F01"/>
    <w:rsid w:val="00A152FA"/>
    <w:rsid w:val="00A157EC"/>
    <w:rsid w:val="00A21951"/>
    <w:rsid w:val="00A21F03"/>
    <w:rsid w:val="00A237CC"/>
    <w:rsid w:val="00A24442"/>
    <w:rsid w:val="00A262BA"/>
    <w:rsid w:val="00A269B3"/>
    <w:rsid w:val="00A300BD"/>
    <w:rsid w:val="00A31841"/>
    <w:rsid w:val="00A31B08"/>
    <w:rsid w:val="00A3219E"/>
    <w:rsid w:val="00A32947"/>
    <w:rsid w:val="00A32D03"/>
    <w:rsid w:val="00A33570"/>
    <w:rsid w:val="00A33F78"/>
    <w:rsid w:val="00A3432E"/>
    <w:rsid w:val="00A37099"/>
    <w:rsid w:val="00A371FF"/>
    <w:rsid w:val="00A419FE"/>
    <w:rsid w:val="00A43135"/>
    <w:rsid w:val="00A44716"/>
    <w:rsid w:val="00A448DE"/>
    <w:rsid w:val="00A4566E"/>
    <w:rsid w:val="00A457DC"/>
    <w:rsid w:val="00A4639C"/>
    <w:rsid w:val="00A473DB"/>
    <w:rsid w:val="00A56934"/>
    <w:rsid w:val="00A57DD9"/>
    <w:rsid w:val="00A600DF"/>
    <w:rsid w:val="00A604B7"/>
    <w:rsid w:val="00A60FA6"/>
    <w:rsid w:val="00A6197E"/>
    <w:rsid w:val="00A62EF2"/>
    <w:rsid w:val="00A63ECF"/>
    <w:rsid w:val="00A65B84"/>
    <w:rsid w:val="00A67294"/>
    <w:rsid w:val="00A67511"/>
    <w:rsid w:val="00A67B37"/>
    <w:rsid w:val="00A706A9"/>
    <w:rsid w:val="00A70E4E"/>
    <w:rsid w:val="00A71160"/>
    <w:rsid w:val="00A718CA"/>
    <w:rsid w:val="00A72A44"/>
    <w:rsid w:val="00A72F86"/>
    <w:rsid w:val="00A74F30"/>
    <w:rsid w:val="00A74FC7"/>
    <w:rsid w:val="00A75B9F"/>
    <w:rsid w:val="00A75CBB"/>
    <w:rsid w:val="00A7742B"/>
    <w:rsid w:val="00A81C6E"/>
    <w:rsid w:val="00A858DA"/>
    <w:rsid w:val="00A86E9D"/>
    <w:rsid w:val="00A877F5"/>
    <w:rsid w:val="00A8783B"/>
    <w:rsid w:val="00A87EBD"/>
    <w:rsid w:val="00A9046C"/>
    <w:rsid w:val="00A97CBC"/>
    <w:rsid w:val="00A97FB4"/>
    <w:rsid w:val="00AA13C5"/>
    <w:rsid w:val="00AA1464"/>
    <w:rsid w:val="00AA3FE7"/>
    <w:rsid w:val="00AA4ADE"/>
    <w:rsid w:val="00AA5DA7"/>
    <w:rsid w:val="00AA6929"/>
    <w:rsid w:val="00AA6983"/>
    <w:rsid w:val="00AA7249"/>
    <w:rsid w:val="00AB3829"/>
    <w:rsid w:val="00AB3DDF"/>
    <w:rsid w:val="00AB5F96"/>
    <w:rsid w:val="00AB73F6"/>
    <w:rsid w:val="00AC483B"/>
    <w:rsid w:val="00AC48C4"/>
    <w:rsid w:val="00AC6D4C"/>
    <w:rsid w:val="00AC6D50"/>
    <w:rsid w:val="00AD24AD"/>
    <w:rsid w:val="00AD278D"/>
    <w:rsid w:val="00AD3666"/>
    <w:rsid w:val="00AD52E3"/>
    <w:rsid w:val="00AD5FFF"/>
    <w:rsid w:val="00AD6AF1"/>
    <w:rsid w:val="00AE00C5"/>
    <w:rsid w:val="00AE15BD"/>
    <w:rsid w:val="00AE1809"/>
    <w:rsid w:val="00AE5B37"/>
    <w:rsid w:val="00AE647C"/>
    <w:rsid w:val="00AE7EC5"/>
    <w:rsid w:val="00AF03C4"/>
    <w:rsid w:val="00AF0562"/>
    <w:rsid w:val="00AF0DFB"/>
    <w:rsid w:val="00AF15B1"/>
    <w:rsid w:val="00AF2647"/>
    <w:rsid w:val="00AF2F3A"/>
    <w:rsid w:val="00AF4D3C"/>
    <w:rsid w:val="00AF5230"/>
    <w:rsid w:val="00AF5FD6"/>
    <w:rsid w:val="00B01E98"/>
    <w:rsid w:val="00B021B3"/>
    <w:rsid w:val="00B02E9D"/>
    <w:rsid w:val="00B04FE6"/>
    <w:rsid w:val="00B0609A"/>
    <w:rsid w:val="00B076FD"/>
    <w:rsid w:val="00B109A7"/>
    <w:rsid w:val="00B12303"/>
    <w:rsid w:val="00B12A0E"/>
    <w:rsid w:val="00B14226"/>
    <w:rsid w:val="00B14444"/>
    <w:rsid w:val="00B14CCB"/>
    <w:rsid w:val="00B15A46"/>
    <w:rsid w:val="00B213D5"/>
    <w:rsid w:val="00B21993"/>
    <w:rsid w:val="00B2452E"/>
    <w:rsid w:val="00B2488A"/>
    <w:rsid w:val="00B3340D"/>
    <w:rsid w:val="00B35922"/>
    <w:rsid w:val="00B3725C"/>
    <w:rsid w:val="00B37951"/>
    <w:rsid w:val="00B37FD1"/>
    <w:rsid w:val="00B41035"/>
    <w:rsid w:val="00B42960"/>
    <w:rsid w:val="00B44124"/>
    <w:rsid w:val="00B45700"/>
    <w:rsid w:val="00B459C9"/>
    <w:rsid w:val="00B45F9A"/>
    <w:rsid w:val="00B463FA"/>
    <w:rsid w:val="00B51F28"/>
    <w:rsid w:val="00B53213"/>
    <w:rsid w:val="00B53F8A"/>
    <w:rsid w:val="00B546D0"/>
    <w:rsid w:val="00B5596F"/>
    <w:rsid w:val="00B570B0"/>
    <w:rsid w:val="00B57B7B"/>
    <w:rsid w:val="00B60870"/>
    <w:rsid w:val="00B60CF2"/>
    <w:rsid w:val="00B63070"/>
    <w:rsid w:val="00B63122"/>
    <w:rsid w:val="00B67318"/>
    <w:rsid w:val="00B67BB2"/>
    <w:rsid w:val="00B70BC0"/>
    <w:rsid w:val="00B71DD5"/>
    <w:rsid w:val="00B76295"/>
    <w:rsid w:val="00B7655B"/>
    <w:rsid w:val="00B76836"/>
    <w:rsid w:val="00B81B00"/>
    <w:rsid w:val="00B83225"/>
    <w:rsid w:val="00B83A69"/>
    <w:rsid w:val="00B83E1F"/>
    <w:rsid w:val="00B85B9C"/>
    <w:rsid w:val="00B92629"/>
    <w:rsid w:val="00B97D24"/>
    <w:rsid w:val="00BA0258"/>
    <w:rsid w:val="00BA1454"/>
    <w:rsid w:val="00BA2405"/>
    <w:rsid w:val="00BA3EF1"/>
    <w:rsid w:val="00BA4BB0"/>
    <w:rsid w:val="00BA6977"/>
    <w:rsid w:val="00BA7665"/>
    <w:rsid w:val="00BA7736"/>
    <w:rsid w:val="00BA7CB9"/>
    <w:rsid w:val="00BB01FB"/>
    <w:rsid w:val="00BB4E8A"/>
    <w:rsid w:val="00BB5F2A"/>
    <w:rsid w:val="00BB63D5"/>
    <w:rsid w:val="00BB7092"/>
    <w:rsid w:val="00BC1ADE"/>
    <w:rsid w:val="00BC23C7"/>
    <w:rsid w:val="00BC56A7"/>
    <w:rsid w:val="00BD0C74"/>
    <w:rsid w:val="00BD1A0A"/>
    <w:rsid w:val="00BD2407"/>
    <w:rsid w:val="00BD4769"/>
    <w:rsid w:val="00BD4A21"/>
    <w:rsid w:val="00BD7E3C"/>
    <w:rsid w:val="00BE0166"/>
    <w:rsid w:val="00BE518F"/>
    <w:rsid w:val="00BE5B2B"/>
    <w:rsid w:val="00BE6632"/>
    <w:rsid w:val="00BE6CDB"/>
    <w:rsid w:val="00BF184A"/>
    <w:rsid w:val="00BF3BED"/>
    <w:rsid w:val="00BF3F8B"/>
    <w:rsid w:val="00BF4EAB"/>
    <w:rsid w:val="00BF552D"/>
    <w:rsid w:val="00C027A9"/>
    <w:rsid w:val="00C032EE"/>
    <w:rsid w:val="00C03C50"/>
    <w:rsid w:val="00C042A7"/>
    <w:rsid w:val="00C0641B"/>
    <w:rsid w:val="00C068FB"/>
    <w:rsid w:val="00C1374D"/>
    <w:rsid w:val="00C13F13"/>
    <w:rsid w:val="00C145B8"/>
    <w:rsid w:val="00C16FE2"/>
    <w:rsid w:val="00C20C7C"/>
    <w:rsid w:val="00C212C9"/>
    <w:rsid w:val="00C2215C"/>
    <w:rsid w:val="00C22B18"/>
    <w:rsid w:val="00C22CE9"/>
    <w:rsid w:val="00C22F4A"/>
    <w:rsid w:val="00C22F75"/>
    <w:rsid w:val="00C240AB"/>
    <w:rsid w:val="00C24EE7"/>
    <w:rsid w:val="00C26964"/>
    <w:rsid w:val="00C270E6"/>
    <w:rsid w:val="00C27F47"/>
    <w:rsid w:val="00C30DC4"/>
    <w:rsid w:val="00C31D32"/>
    <w:rsid w:val="00C31F8C"/>
    <w:rsid w:val="00C3420B"/>
    <w:rsid w:val="00C35CA6"/>
    <w:rsid w:val="00C3669D"/>
    <w:rsid w:val="00C412E4"/>
    <w:rsid w:val="00C41F40"/>
    <w:rsid w:val="00C421FD"/>
    <w:rsid w:val="00C42E41"/>
    <w:rsid w:val="00C5072E"/>
    <w:rsid w:val="00C5213A"/>
    <w:rsid w:val="00C52158"/>
    <w:rsid w:val="00C52252"/>
    <w:rsid w:val="00C534C9"/>
    <w:rsid w:val="00C54E87"/>
    <w:rsid w:val="00C55614"/>
    <w:rsid w:val="00C55F4D"/>
    <w:rsid w:val="00C5654E"/>
    <w:rsid w:val="00C56BC4"/>
    <w:rsid w:val="00C57F72"/>
    <w:rsid w:val="00C621F4"/>
    <w:rsid w:val="00C64073"/>
    <w:rsid w:val="00C64D16"/>
    <w:rsid w:val="00C66504"/>
    <w:rsid w:val="00C665AF"/>
    <w:rsid w:val="00C6727B"/>
    <w:rsid w:val="00C677B0"/>
    <w:rsid w:val="00C70391"/>
    <w:rsid w:val="00C7213B"/>
    <w:rsid w:val="00C73751"/>
    <w:rsid w:val="00C74FFA"/>
    <w:rsid w:val="00C752BF"/>
    <w:rsid w:val="00C7713B"/>
    <w:rsid w:val="00C82616"/>
    <w:rsid w:val="00C84FA8"/>
    <w:rsid w:val="00C856E9"/>
    <w:rsid w:val="00C863D8"/>
    <w:rsid w:val="00C868A9"/>
    <w:rsid w:val="00C87F58"/>
    <w:rsid w:val="00C920E8"/>
    <w:rsid w:val="00C94050"/>
    <w:rsid w:val="00C94A7F"/>
    <w:rsid w:val="00C94C23"/>
    <w:rsid w:val="00C95E22"/>
    <w:rsid w:val="00C96F5C"/>
    <w:rsid w:val="00C9792F"/>
    <w:rsid w:val="00CA0A6E"/>
    <w:rsid w:val="00CA15F4"/>
    <w:rsid w:val="00CA1AE9"/>
    <w:rsid w:val="00CA6E01"/>
    <w:rsid w:val="00CB3054"/>
    <w:rsid w:val="00CB37C8"/>
    <w:rsid w:val="00CB4477"/>
    <w:rsid w:val="00CB50F2"/>
    <w:rsid w:val="00CB63B7"/>
    <w:rsid w:val="00CB69DB"/>
    <w:rsid w:val="00CB7A3C"/>
    <w:rsid w:val="00CC22E4"/>
    <w:rsid w:val="00CC2DA5"/>
    <w:rsid w:val="00CC2EAD"/>
    <w:rsid w:val="00CC48C5"/>
    <w:rsid w:val="00CC797A"/>
    <w:rsid w:val="00CD000A"/>
    <w:rsid w:val="00CD2B29"/>
    <w:rsid w:val="00CD2DE2"/>
    <w:rsid w:val="00CD2DE5"/>
    <w:rsid w:val="00CD7C0F"/>
    <w:rsid w:val="00CE45B4"/>
    <w:rsid w:val="00CE4AAA"/>
    <w:rsid w:val="00CE51B6"/>
    <w:rsid w:val="00CE6CD8"/>
    <w:rsid w:val="00CE71E0"/>
    <w:rsid w:val="00CE75FD"/>
    <w:rsid w:val="00CF244F"/>
    <w:rsid w:val="00CF2FBC"/>
    <w:rsid w:val="00CF452E"/>
    <w:rsid w:val="00D00709"/>
    <w:rsid w:val="00D00BDF"/>
    <w:rsid w:val="00D01B00"/>
    <w:rsid w:val="00D02604"/>
    <w:rsid w:val="00D03D4B"/>
    <w:rsid w:val="00D04965"/>
    <w:rsid w:val="00D06F06"/>
    <w:rsid w:val="00D07296"/>
    <w:rsid w:val="00D12CC1"/>
    <w:rsid w:val="00D12D8B"/>
    <w:rsid w:val="00D134C5"/>
    <w:rsid w:val="00D14B4E"/>
    <w:rsid w:val="00D16132"/>
    <w:rsid w:val="00D178FF"/>
    <w:rsid w:val="00D2224D"/>
    <w:rsid w:val="00D22439"/>
    <w:rsid w:val="00D225BE"/>
    <w:rsid w:val="00D2292E"/>
    <w:rsid w:val="00D22F40"/>
    <w:rsid w:val="00D24C25"/>
    <w:rsid w:val="00D26992"/>
    <w:rsid w:val="00D272F0"/>
    <w:rsid w:val="00D30D1A"/>
    <w:rsid w:val="00D311F3"/>
    <w:rsid w:val="00D3174E"/>
    <w:rsid w:val="00D33663"/>
    <w:rsid w:val="00D3423C"/>
    <w:rsid w:val="00D345A3"/>
    <w:rsid w:val="00D366C7"/>
    <w:rsid w:val="00D3672D"/>
    <w:rsid w:val="00D368C1"/>
    <w:rsid w:val="00D37699"/>
    <w:rsid w:val="00D402F9"/>
    <w:rsid w:val="00D42F2D"/>
    <w:rsid w:val="00D43EEA"/>
    <w:rsid w:val="00D44CF0"/>
    <w:rsid w:val="00D45154"/>
    <w:rsid w:val="00D451E6"/>
    <w:rsid w:val="00D5053A"/>
    <w:rsid w:val="00D515F6"/>
    <w:rsid w:val="00D5195C"/>
    <w:rsid w:val="00D52649"/>
    <w:rsid w:val="00D575A8"/>
    <w:rsid w:val="00D60B1D"/>
    <w:rsid w:val="00D641EA"/>
    <w:rsid w:val="00D66C47"/>
    <w:rsid w:val="00D704D7"/>
    <w:rsid w:val="00D7282F"/>
    <w:rsid w:val="00D729E2"/>
    <w:rsid w:val="00D734DF"/>
    <w:rsid w:val="00D73D17"/>
    <w:rsid w:val="00D7441F"/>
    <w:rsid w:val="00D759A9"/>
    <w:rsid w:val="00D763AE"/>
    <w:rsid w:val="00D770A4"/>
    <w:rsid w:val="00D77260"/>
    <w:rsid w:val="00D77556"/>
    <w:rsid w:val="00D80B5A"/>
    <w:rsid w:val="00D81485"/>
    <w:rsid w:val="00D843BC"/>
    <w:rsid w:val="00D8590D"/>
    <w:rsid w:val="00D871CB"/>
    <w:rsid w:val="00D924A8"/>
    <w:rsid w:val="00D9285A"/>
    <w:rsid w:val="00D92B61"/>
    <w:rsid w:val="00D93775"/>
    <w:rsid w:val="00D94566"/>
    <w:rsid w:val="00D966EE"/>
    <w:rsid w:val="00D9694F"/>
    <w:rsid w:val="00DA03EB"/>
    <w:rsid w:val="00DA1F2E"/>
    <w:rsid w:val="00DA25FE"/>
    <w:rsid w:val="00DA41FF"/>
    <w:rsid w:val="00DA5C31"/>
    <w:rsid w:val="00DA6892"/>
    <w:rsid w:val="00DB0118"/>
    <w:rsid w:val="00DB327D"/>
    <w:rsid w:val="00DB3D30"/>
    <w:rsid w:val="00DC1A0C"/>
    <w:rsid w:val="00DC1D44"/>
    <w:rsid w:val="00DC237C"/>
    <w:rsid w:val="00DC5338"/>
    <w:rsid w:val="00DC7D8F"/>
    <w:rsid w:val="00DD028C"/>
    <w:rsid w:val="00DD6ACD"/>
    <w:rsid w:val="00DD6CB8"/>
    <w:rsid w:val="00DE302C"/>
    <w:rsid w:val="00DE3F92"/>
    <w:rsid w:val="00DE5308"/>
    <w:rsid w:val="00DF0C23"/>
    <w:rsid w:val="00DF2355"/>
    <w:rsid w:val="00DF254B"/>
    <w:rsid w:val="00DF2A94"/>
    <w:rsid w:val="00DF2E49"/>
    <w:rsid w:val="00DF30D2"/>
    <w:rsid w:val="00DF47FE"/>
    <w:rsid w:val="00DF5400"/>
    <w:rsid w:val="00DF6AA4"/>
    <w:rsid w:val="00E0106B"/>
    <w:rsid w:val="00E01FEF"/>
    <w:rsid w:val="00E0209A"/>
    <w:rsid w:val="00E03295"/>
    <w:rsid w:val="00E03478"/>
    <w:rsid w:val="00E056B2"/>
    <w:rsid w:val="00E069C8"/>
    <w:rsid w:val="00E11DBC"/>
    <w:rsid w:val="00E12F3B"/>
    <w:rsid w:val="00E133C8"/>
    <w:rsid w:val="00E14555"/>
    <w:rsid w:val="00E176B5"/>
    <w:rsid w:val="00E1773E"/>
    <w:rsid w:val="00E179F8"/>
    <w:rsid w:val="00E17C4F"/>
    <w:rsid w:val="00E21D4C"/>
    <w:rsid w:val="00E2393B"/>
    <w:rsid w:val="00E31BE2"/>
    <w:rsid w:val="00E325DC"/>
    <w:rsid w:val="00E32863"/>
    <w:rsid w:val="00E368B2"/>
    <w:rsid w:val="00E37E69"/>
    <w:rsid w:val="00E401CB"/>
    <w:rsid w:val="00E403BF"/>
    <w:rsid w:val="00E42045"/>
    <w:rsid w:val="00E42076"/>
    <w:rsid w:val="00E4216A"/>
    <w:rsid w:val="00E42B6B"/>
    <w:rsid w:val="00E46173"/>
    <w:rsid w:val="00E4754C"/>
    <w:rsid w:val="00E51810"/>
    <w:rsid w:val="00E55F41"/>
    <w:rsid w:val="00E562B3"/>
    <w:rsid w:val="00E616EA"/>
    <w:rsid w:val="00E640A8"/>
    <w:rsid w:val="00E65C25"/>
    <w:rsid w:val="00E672E2"/>
    <w:rsid w:val="00E71490"/>
    <w:rsid w:val="00E718BB"/>
    <w:rsid w:val="00E71C51"/>
    <w:rsid w:val="00E72793"/>
    <w:rsid w:val="00E74CFE"/>
    <w:rsid w:val="00E75986"/>
    <w:rsid w:val="00E760DA"/>
    <w:rsid w:val="00E770AA"/>
    <w:rsid w:val="00E81D41"/>
    <w:rsid w:val="00E828EC"/>
    <w:rsid w:val="00E82CDC"/>
    <w:rsid w:val="00E84470"/>
    <w:rsid w:val="00E86829"/>
    <w:rsid w:val="00E86DA7"/>
    <w:rsid w:val="00E912B2"/>
    <w:rsid w:val="00E931ED"/>
    <w:rsid w:val="00E932CB"/>
    <w:rsid w:val="00E93373"/>
    <w:rsid w:val="00EA55BD"/>
    <w:rsid w:val="00EA6836"/>
    <w:rsid w:val="00EA6D5E"/>
    <w:rsid w:val="00EA7140"/>
    <w:rsid w:val="00EB0308"/>
    <w:rsid w:val="00EB1108"/>
    <w:rsid w:val="00EB14E1"/>
    <w:rsid w:val="00EB16E3"/>
    <w:rsid w:val="00EB22BF"/>
    <w:rsid w:val="00EB31A4"/>
    <w:rsid w:val="00EB3447"/>
    <w:rsid w:val="00EB474E"/>
    <w:rsid w:val="00EB7A45"/>
    <w:rsid w:val="00EC06DF"/>
    <w:rsid w:val="00EC08E0"/>
    <w:rsid w:val="00EC0C20"/>
    <w:rsid w:val="00EC0DFC"/>
    <w:rsid w:val="00EC0F07"/>
    <w:rsid w:val="00EC2DF4"/>
    <w:rsid w:val="00EC3199"/>
    <w:rsid w:val="00EC4DCD"/>
    <w:rsid w:val="00EC4EAA"/>
    <w:rsid w:val="00EC674C"/>
    <w:rsid w:val="00EC7913"/>
    <w:rsid w:val="00ED09F3"/>
    <w:rsid w:val="00ED3FFB"/>
    <w:rsid w:val="00ED4BF3"/>
    <w:rsid w:val="00ED4E08"/>
    <w:rsid w:val="00ED6B67"/>
    <w:rsid w:val="00ED7BA4"/>
    <w:rsid w:val="00EE0A28"/>
    <w:rsid w:val="00EE1BB9"/>
    <w:rsid w:val="00EE29AB"/>
    <w:rsid w:val="00EE5A54"/>
    <w:rsid w:val="00EE671A"/>
    <w:rsid w:val="00EE6D0F"/>
    <w:rsid w:val="00EF1214"/>
    <w:rsid w:val="00EF1274"/>
    <w:rsid w:val="00EF1925"/>
    <w:rsid w:val="00EF1AF8"/>
    <w:rsid w:val="00EF35AB"/>
    <w:rsid w:val="00EF3850"/>
    <w:rsid w:val="00EF473B"/>
    <w:rsid w:val="00EF7612"/>
    <w:rsid w:val="00F00E77"/>
    <w:rsid w:val="00F0174D"/>
    <w:rsid w:val="00F03CA6"/>
    <w:rsid w:val="00F047F8"/>
    <w:rsid w:val="00F04FD2"/>
    <w:rsid w:val="00F057AE"/>
    <w:rsid w:val="00F0646C"/>
    <w:rsid w:val="00F07572"/>
    <w:rsid w:val="00F07938"/>
    <w:rsid w:val="00F102DC"/>
    <w:rsid w:val="00F10EF4"/>
    <w:rsid w:val="00F112CA"/>
    <w:rsid w:val="00F12F62"/>
    <w:rsid w:val="00F1365D"/>
    <w:rsid w:val="00F13E9C"/>
    <w:rsid w:val="00F1625B"/>
    <w:rsid w:val="00F178D5"/>
    <w:rsid w:val="00F17C7E"/>
    <w:rsid w:val="00F201E9"/>
    <w:rsid w:val="00F22A37"/>
    <w:rsid w:val="00F24893"/>
    <w:rsid w:val="00F26421"/>
    <w:rsid w:val="00F27615"/>
    <w:rsid w:val="00F30843"/>
    <w:rsid w:val="00F31262"/>
    <w:rsid w:val="00F31948"/>
    <w:rsid w:val="00F31969"/>
    <w:rsid w:val="00F319F9"/>
    <w:rsid w:val="00F31F0E"/>
    <w:rsid w:val="00F331B8"/>
    <w:rsid w:val="00F3363E"/>
    <w:rsid w:val="00F448D6"/>
    <w:rsid w:val="00F471C8"/>
    <w:rsid w:val="00F507DC"/>
    <w:rsid w:val="00F521E8"/>
    <w:rsid w:val="00F52D73"/>
    <w:rsid w:val="00F53F98"/>
    <w:rsid w:val="00F540C8"/>
    <w:rsid w:val="00F540DB"/>
    <w:rsid w:val="00F5452F"/>
    <w:rsid w:val="00F562E2"/>
    <w:rsid w:val="00F56C5D"/>
    <w:rsid w:val="00F57454"/>
    <w:rsid w:val="00F57601"/>
    <w:rsid w:val="00F601AA"/>
    <w:rsid w:val="00F608F0"/>
    <w:rsid w:val="00F61763"/>
    <w:rsid w:val="00F621ED"/>
    <w:rsid w:val="00F62F71"/>
    <w:rsid w:val="00F6325A"/>
    <w:rsid w:val="00F637C1"/>
    <w:rsid w:val="00F64FA7"/>
    <w:rsid w:val="00F65474"/>
    <w:rsid w:val="00F65C0A"/>
    <w:rsid w:val="00F66249"/>
    <w:rsid w:val="00F66532"/>
    <w:rsid w:val="00F66DE2"/>
    <w:rsid w:val="00F7297B"/>
    <w:rsid w:val="00F72EF7"/>
    <w:rsid w:val="00F73403"/>
    <w:rsid w:val="00F73DBF"/>
    <w:rsid w:val="00F75C67"/>
    <w:rsid w:val="00F75C82"/>
    <w:rsid w:val="00F82580"/>
    <w:rsid w:val="00F82B60"/>
    <w:rsid w:val="00F83B57"/>
    <w:rsid w:val="00F85443"/>
    <w:rsid w:val="00F92F34"/>
    <w:rsid w:val="00F93432"/>
    <w:rsid w:val="00F940E9"/>
    <w:rsid w:val="00F942C5"/>
    <w:rsid w:val="00F9445C"/>
    <w:rsid w:val="00F97C1E"/>
    <w:rsid w:val="00FA1964"/>
    <w:rsid w:val="00FA2302"/>
    <w:rsid w:val="00FA4341"/>
    <w:rsid w:val="00FA492E"/>
    <w:rsid w:val="00FA596B"/>
    <w:rsid w:val="00FA6136"/>
    <w:rsid w:val="00FB27D0"/>
    <w:rsid w:val="00FB2F21"/>
    <w:rsid w:val="00FB30C9"/>
    <w:rsid w:val="00FB3F64"/>
    <w:rsid w:val="00FB5F56"/>
    <w:rsid w:val="00FB60BE"/>
    <w:rsid w:val="00FC0381"/>
    <w:rsid w:val="00FC3AEE"/>
    <w:rsid w:val="00FC5880"/>
    <w:rsid w:val="00FC5E92"/>
    <w:rsid w:val="00FD0365"/>
    <w:rsid w:val="00FD099A"/>
    <w:rsid w:val="00FD10B6"/>
    <w:rsid w:val="00FD1335"/>
    <w:rsid w:val="00FD1385"/>
    <w:rsid w:val="00FD2D99"/>
    <w:rsid w:val="00FD3123"/>
    <w:rsid w:val="00FD475B"/>
    <w:rsid w:val="00FD4D56"/>
    <w:rsid w:val="00FD6088"/>
    <w:rsid w:val="00FD6C76"/>
    <w:rsid w:val="00FD7666"/>
    <w:rsid w:val="00FD7A2F"/>
    <w:rsid w:val="00FE0789"/>
    <w:rsid w:val="00FE35FF"/>
    <w:rsid w:val="00FE37A0"/>
    <w:rsid w:val="00FE4E1B"/>
    <w:rsid w:val="00FE5FCD"/>
    <w:rsid w:val="00FE713E"/>
    <w:rsid w:val="00FE7BA5"/>
    <w:rsid w:val="00FF0CFD"/>
    <w:rsid w:val="00FF2897"/>
    <w:rsid w:val="00FF3D27"/>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B79"/>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link w:val="Ttulo3Car"/>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paragraph" w:customStyle="1" w:styleId="Standard">
    <w:name w:val="Standard"/>
    <w:rsid w:val="0027606F"/>
    <w:pPr>
      <w:widowControl w:val="0"/>
      <w:suppressAutoHyphens/>
      <w:autoSpaceDN w:val="0"/>
      <w:spacing w:after="57"/>
      <w:jc w:val="both"/>
      <w:textAlignment w:val="baseline"/>
    </w:pPr>
    <w:rPr>
      <w:rFonts w:ascii="Droid Naskh Shift Alt" w:eastAsia="Droid Naskh Shift Alt" w:hAnsi="Droid Naskh Shift Alt" w:cs="Droid Naskh Shift Alt"/>
      <w:kern w:val="3"/>
      <w:sz w:val="24"/>
      <w:szCs w:val="24"/>
      <w:lang w:eastAsia="zh-CN" w:bidi="hi-IN"/>
    </w:rPr>
  </w:style>
  <w:style w:type="character" w:customStyle="1" w:styleId="Ttulo3Car">
    <w:name w:val="Título 3 Car"/>
    <w:basedOn w:val="Fuentedeprrafopredeter"/>
    <w:link w:val="Ttulo3"/>
    <w:rsid w:val="00D3672D"/>
    <w:rPr>
      <w:rFonts w:asciiTheme="minorHAnsi" w:hAnsiTheme="minorHAnsi"/>
      <w: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2421">
      <w:bodyDiv w:val="1"/>
      <w:marLeft w:val="0"/>
      <w:marRight w:val="0"/>
      <w:marTop w:val="0"/>
      <w:marBottom w:val="0"/>
      <w:divBdr>
        <w:top w:val="none" w:sz="0" w:space="0" w:color="auto"/>
        <w:left w:val="none" w:sz="0" w:space="0" w:color="auto"/>
        <w:bottom w:val="none" w:sz="0" w:space="0" w:color="auto"/>
        <w:right w:val="none" w:sz="0" w:space="0" w:color="auto"/>
      </w:divBdr>
    </w:div>
    <w:div w:id="100732545">
      <w:bodyDiv w:val="1"/>
      <w:marLeft w:val="0"/>
      <w:marRight w:val="0"/>
      <w:marTop w:val="0"/>
      <w:marBottom w:val="0"/>
      <w:divBdr>
        <w:top w:val="none" w:sz="0" w:space="0" w:color="auto"/>
        <w:left w:val="none" w:sz="0" w:space="0" w:color="auto"/>
        <w:bottom w:val="none" w:sz="0" w:space="0" w:color="auto"/>
        <w:right w:val="none" w:sz="0" w:space="0" w:color="auto"/>
      </w:divBdr>
      <w:divsChild>
        <w:div w:id="1813252564">
          <w:marLeft w:val="0"/>
          <w:marRight w:val="0"/>
          <w:marTop w:val="0"/>
          <w:marBottom w:val="0"/>
          <w:divBdr>
            <w:top w:val="none" w:sz="0" w:space="0" w:color="auto"/>
            <w:left w:val="none" w:sz="0" w:space="0" w:color="auto"/>
            <w:bottom w:val="none" w:sz="0" w:space="0" w:color="auto"/>
            <w:right w:val="none" w:sz="0" w:space="0" w:color="auto"/>
          </w:divBdr>
          <w:divsChild>
            <w:div w:id="1790275330">
              <w:marLeft w:val="0"/>
              <w:marRight w:val="0"/>
              <w:marTop w:val="0"/>
              <w:marBottom w:val="0"/>
              <w:divBdr>
                <w:top w:val="none" w:sz="0" w:space="0" w:color="auto"/>
                <w:left w:val="none" w:sz="0" w:space="0" w:color="auto"/>
                <w:bottom w:val="none" w:sz="0" w:space="0" w:color="auto"/>
                <w:right w:val="none" w:sz="0" w:space="0" w:color="auto"/>
              </w:divBdr>
            </w:div>
            <w:div w:id="1025443503">
              <w:marLeft w:val="0"/>
              <w:marRight w:val="0"/>
              <w:marTop w:val="0"/>
              <w:marBottom w:val="0"/>
              <w:divBdr>
                <w:top w:val="none" w:sz="0" w:space="0" w:color="auto"/>
                <w:left w:val="none" w:sz="0" w:space="0" w:color="auto"/>
                <w:bottom w:val="none" w:sz="0" w:space="0" w:color="auto"/>
                <w:right w:val="none" w:sz="0" w:space="0" w:color="auto"/>
              </w:divBdr>
            </w:div>
            <w:div w:id="1592542112">
              <w:marLeft w:val="0"/>
              <w:marRight w:val="0"/>
              <w:marTop w:val="0"/>
              <w:marBottom w:val="0"/>
              <w:divBdr>
                <w:top w:val="none" w:sz="0" w:space="0" w:color="auto"/>
                <w:left w:val="none" w:sz="0" w:space="0" w:color="auto"/>
                <w:bottom w:val="none" w:sz="0" w:space="0" w:color="auto"/>
                <w:right w:val="none" w:sz="0" w:space="0" w:color="auto"/>
              </w:divBdr>
            </w:div>
            <w:div w:id="1607350434">
              <w:marLeft w:val="0"/>
              <w:marRight w:val="0"/>
              <w:marTop w:val="0"/>
              <w:marBottom w:val="0"/>
              <w:divBdr>
                <w:top w:val="none" w:sz="0" w:space="0" w:color="auto"/>
                <w:left w:val="none" w:sz="0" w:space="0" w:color="auto"/>
                <w:bottom w:val="none" w:sz="0" w:space="0" w:color="auto"/>
                <w:right w:val="none" w:sz="0" w:space="0" w:color="auto"/>
              </w:divBdr>
            </w:div>
            <w:div w:id="988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5820">
      <w:bodyDiv w:val="1"/>
      <w:marLeft w:val="0"/>
      <w:marRight w:val="0"/>
      <w:marTop w:val="0"/>
      <w:marBottom w:val="0"/>
      <w:divBdr>
        <w:top w:val="none" w:sz="0" w:space="0" w:color="auto"/>
        <w:left w:val="none" w:sz="0" w:space="0" w:color="auto"/>
        <w:bottom w:val="none" w:sz="0" w:space="0" w:color="auto"/>
        <w:right w:val="none" w:sz="0" w:space="0" w:color="auto"/>
      </w:divBdr>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64516842">
      <w:bodyDiv w:val="1"/>
      <w:marLeft w:val="0"/>
      <w:marRight w:val="0"/>
      <w:marTop w:val="0"/>
      <w:marBottom w:val="0"/>
      <w:divBdr>
        <w:top w:val="none" w:sz="0" w:space="0" w:color="auto"/>
        <w:left w:val="none" w:sz="0" w:space="0" w:color="auto"/>
        <w:bottom w:val="none" w:sz="0" w:space="0" w:color="auto"/>
        <w:right w:val="none" w:sz="0" w:space="0" w:color="auto"/>
      </w:divBdr>
      <w:divsChild>
        <w:div w:id="1507280734">
          <w:marLeft w:val="0"/>
          <w:marRight w:val="0"/>
          <w:marTop w:val="0"/>
          <w:marBottom w:val="0"/>
          <w:divBdr>
            <w:top w:val="none" w:sz="0" w:space="0" w:color="auto"/>
            <w:left w:val="none" w:sz="0" w:space="0" w:color="auto"/>
            <w:bottom w:val="none" w:sz="0" w:space="0" w:color="auto"/>
            <w:right w:val="none" w:sz="0" w:space="0" w:color="auto"/>
          </w:divBdr>
          <w:divsChild>
            <w:div w:id="9052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645">
      <w:bodyDiv w:val="1"/>
      <w:marLeft w:val="0"/>
      <w:marRight w:val="0"/>
      <w:marTop w:val="0"/>
      <w:marBottom w:val="0"/>
      <w:divBdr>
        <w:top w:val="none" w:sz="0" w:space="0" w:color="auto"/>
        <w:left w:val="none" w:sz="0" w:space="0" w:color="auto"/>
        <w:bottom w:val="none" w:sz="0" w:space="0" w:color="auto"/>
        <w:right w:val="none" w:sz="0" w:space="0" w:color="auto"/>
      </w:divBdr>
    </w:div>
    <w:div w:id="206375412">
      <w:bodyDiv w:val="1"/>
      <w:marLeft w:val="0"/>
      <w:marRight w:val="0"/>
      <w:marTop w:val="0"/>
      <w:marBottom w:val="0"/>
      <w:divBdr>
        <w:top w:val="none" w:sz="0" w:space="0" w:color="auto"/>
        <w:left w:val="none" w:sz="0" w:space="0" w:color="auto"/>
        <w:bottom w:val="none" w:sz="0" w:space="0" w:color="auto"/>
        <w:right w:val="none" w:sz="0" w:space="0" w:color="auto"/>
      </w:divBdr>
    </w:div>
    <w:div w:id="299044995">
      <w:bodyDiv w:val="1"/>
      <w:marLeft w:val="0"/>
      <w:marRight w:val="0"/>
      <w:marTop w:val="0"/>
      <w:marBottom w:val="0"/>
      <w:divBdr>
        <w:top w:val="none" w:sz="0" w:space="0" w:color="auto"/>
        <w:left w:val="none" w:sz="0" w:space="0" w:color="auto"/>
        <w:bottom w:val="none" w:sz="0" w:space="0" w:color="auto"/>
        <w:right w:val="none" w:sz="0" w:space="0" w:color="auto"/>
      </w:divBdr>
      <w:divsChild>
        <w:div w:id="553473187">
          <w:marLeft w:val="0"/>
          <w:marRight w:val="0"/>
          <w:marTop w:val="0"/>
          <w:marBottom w:val="0"/>
          <w:divBdr>
            <w:top w:val="none" w:sz="0" w:space="0" w:color="auto"/>
            <w:left w:val="none" w:sz="0" w:space="0" w:color="auto"/>
            <w:bottom w:val="none" w:sz="0" w:space="0" w:color="auto"/>
            <w:right w:val="none" w:sz="0" w:space="0" w:color="auto"/>
          </w:divBdr>
          <w:divsChild>
            <w:div w:id="17887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20961854">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204">
      <w:bodyDiv w:val="1"/>
      <w:marLeft w:val="0"/>
      <w:marRight w:val="0"/>
      <w:marTop w:val="0"/>
      <w:marBottom w:val="0"/>
      <w:divBdr>
        <w:top w:val="none" w:sz="0" w:space="0" w:color="auto"/>
        <w:left w:val="none" w:sz="0" w:space="0" w:color="auto"/>
        <w:bottom w:val="none" w:sz="0" w:space="0" w:color="auto"/>
        <w:right w:val="none" w:sz="0" w:space="0" w:color="auto"/>
      </w:divBdr>
      <w:divsChild>
        <w:div w:id="46728680">
          <w:marLeft w:val="0"/>
          <w:marRight w:val="0"/>
          <w:marTop w:val="0"/>
          <w:marBottom w:val="0"/>
          <w:divBdr>
            <w:top w:val="none" w:sz="0" w:space="0" w:color="auto"/>
            <w:left w:val="none" w:sz="0" w:space="0" w:color="auto"/>
            <w:bottom w:val="none" w:sz="0" w:space="0" w:color="auto"/>
            <w:right w:val="none" w:sz="0" w:space="0" w:color="auto"/>
          </w:divBdr>
          <w:divsChild>
            <w:div w:id="511920581">
              <w:marLeft w:val="0"/>
              <w:marRight w:val="0"/>
              <w:marTop w:val="0"/>
              <w:marBottom w:val="0"/>
              <w:divBdr>
                <w:top w:val="none" w:sz="0" w:space="0" w:color="auto"/>
                <w:left w:val="none" w:sz="0" w:space="0" w:color="auto"/>
                <w:bottom w:val="none" w:sz="0" w:space="0" w:color="auto"/>
                <w:right w:val="none" w:sz="0" w:space="0" w:color="auto"/>
              </w:divBdr>
            </w:div>
            <w:div w:id="9763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80304067">
      <w:bodyDiv w:val="1"/>
      <w:marLeft w:val="0"/>
      <w:marRight w:val="0"/>
      <w:marTop w:val="0"/>
      <w:marBottom w:val="0"/>
      <w:divBdr>
        <w:top w:val="none" w:sz="0" w:space="0" w:color="auto"/>
        <w:left w:val="none" w:sz="0" w:space="0" w:color="auto"/>
        <w:bottom w:val="none" w:sz="0" w:space="0" w:color="auto"/>
        <w:right w:val="none" w:sz="0" w:space="0" w:color="auto"/>
      </w:divBdr>
    </w:div>
    <w:div w:id="802768609">
      <w:bodyDiv w:val="1"/>
      <w:marLeft w:val="0"/>
      <w:marRight w:val="0"/>
      <w:marTop w:val="0"/>
      <w:marBottom w:val="0"/>
      <w:divBdr>
        <w:top w:val="none" w:sz="0" w:space="0" w:color="auto"/>
        <w:left w:val="none" w:sz="0" w:space="0" w:color="auto"/>
        <w:bottom w:val="none" w:sz="0" w:space="0" w:color="auto"/>
        <w:right w:val="none" w:sz="0" w:space="0" w:color="auto"/>
      </w:divBdr>
    </w:div>
    <w:div w:id="834150683">
      <w:bodyDiv w:val="1"/>
      <w:marLeft w:val="0"/>
      <w:marRight w:val="0"/>
      <w:marTop w:val="0"/>
      <w:marBottom w:val="0"/>
      <w:divBdr>
        <w:top w:val="none" w:sz="0" w:space="0" w:color="auto"/>
        <w:left w:val="none" w:sz="0" w:space="0" w:color="auto"/>
        <w:bottom w:val="none" w:sz="0" w:space="0" w:color="auto"/>
        <w:right w:val="none" w:sz="0" w:space="0" w:color="auto"/>
      </w:divBdr>
      <w:divsChild>
        <w:div w:id="161311930">
          <w:marLeft w:val="0"/>
          <w:marRight w:val="0"/>
          <w:marTop w:val="0"/>
          <w:marBottom w:val="0"/>
          <w:divBdr>
            <w:top w:val="none" w:sz="0" w:space="0" w:color="auto"/>
            <w:left w:val="none" w:sz="0" w:space="0" w:color="auto"/>
            <w:bottom w:val="none" w:sz="0" w:space="0" w:color="auto"/>
            <w:right w:val="none" w:sz="0" w:space="0" w:color="auto"/>
          </w:divBdr>
          <w:divsChild>
            <w:div w:id="7967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1441">
      <w:bodyDiv w:val="1"/>
      <w:marLeft w:val="0"/>
      <w:marRight w:val="0"/>
      <w:marTop w:val="0"/>
      <w:marBottom w:val="0"/>
      <w:divBdr>
        <w:top w:val="none" w:sz="0" w:space="0" w:color="auto"/>
        <w:left w:val="none" w:sz="0" w:space="0" w:color="auto"/>
        <w:bottom w:val="none" w:sz="0" w:space="0" w:color="auto"/>
        <w:right w:val="none" w:sz="0" w:space="0" w:color="auto"/>
      </w:divBdr>
      <w:divsChild>
        <w:div w:id="1615214093">
          <w:marLeft w:val="0"/>
          <w:marRight w:val="0"/>
          <w:marTop w:val="0"/>
          <w:marBottom w:val="0"/>
          <w:divBdr>
            <w:top w:val="none" w:sz="0" w:space="0" w:color="auto"/>
            <w:left w:val="none" w:sz="0" w:space="0" w:color="auto"/>
            <w:bottom w:val="none" w:sz="0" w:space="0" w:color="auto"/>
            <w:right w:val="none" w:sz="0" w:space="0" w:color="auto"/>
          </w:divBdr>
          <w:divsChild>
            <w:div w:id="1454905099">
              <w:marLeft w:val="0"/>
              <w:marRight w:val="0"/>
              <w:marTop w:val="0"/>
              <w:marBottom w:val="0"/>
              <w:divBdr>
                <w:top w:val="none" w:sz="0" w:space="0" w:color="auto"/>
                <w:left w:val="none" w:sz="0" w:space="0" w:color="auto"/>
                <w:bottom w:val="none" w:sz="0" w:space="0" w:color="auto"/>
                <w:right w:val="none" w:sz="0" w:space="0" w:color="auto"/>
              </w:divBdr>
            </w:div>
            <w:div w:id="4345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375">
      <w:bodyDiv w:val="1"/>
      <w:marLeft w:val="0"/>
      <w:marRight w:val="0"/>
      <w:marTop w:val="0"/>
      <w:marBottom w:val="0"/>
      <w:divBdr>
        <w:top w:val="none" w:sz="0" w:space="0" w:color="auto"/>
        <w:left w:val="none" w:sz="0" w:space="0" w:color="auto"/>
        <w:bottom w:val="none" w:sz="0" w:space="0" w:color="auto"/>
        <w:right w:val="none" w:sz="0" w:space="0" w:color="auto"/>
      </w:divBdr>
      <w:divsChild>
        <w:div w:id="135950208">
          <w:marLeft w:val="0"/>
          <w:marRight w:val="0"/>
          <w:marTop w:val="0"/>
          <w:marBottom w:val="0"/>
          <w:divBdr>
            <w:top w:val="none" w:sz="0" w:space="0" w:color="auto"/>
            <w:left w:val="none" w:sz="0" w:space="0" w:color="auto"/>
            <w:bottom w:val="none" w:sz="0" w:space="0" w:color="auto"/>
            <w:right w:val="none" w:sz="0" w:space="0" w:color="auto"/>
          </w:divBdr>
          <w:divsChild>
            <w:div w:id="924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428">
      <w:bodyDiv w:val="1"/>
      <w:marLeft w:val="0"/>
      <w:marRight w:val="0"/>
      <w:marTop w:val="0"/>
      <w:marBottom w:val="0"/>
      <w:divBdr>
        <w:top w:val="none" w:sz="0" w:space="0" w:color="auto"/>
        <w:left w:val="none" w:sz="0" w:space="0" w:color="auto"/>
        <w:bottom w:val="none" w:sz="0" w:space="0" w:color="auto"/>
        <w:right w:val="none" w:sz="0" w:space="0" w:color="auto"/>
      </w:divBdr>
    </w:div>
    <w:div w:id="877202910">
      <w:bodyDiv w:val="1"/>
      <w:marLeft w:val="0"/>
      <w:marRight w:val="0"/>
      <w:marTop w:val="0"/>
      <w:marBottom w:val="0"/>
      <w:divBdr>
        <w:top w:val="none" w:sz="0" w:space="0" w:color="auto"/>
        <w:left w:val="none" w:sz="0" w:space="0" w:color="auto"/>
        <w:bottom w:val="none" w:sz="0" w:space="0" w:color="auto"/>
        <w:right w:val="none" w:sz="0" w:space="0" w:color="auto"/>
      </w:divBdr>
    </w:div>
    <w:div w:id="889849748">
      <w:bodyDiv w:val="1"/>
      <w:marLeft w:val="0"/>
      <w:marRight w:val="0"/>
      <w:marTop w:val="0"/>
      <w:marBottom w:val="0"/>
      <w:divBdr>
        <w:top w:val="none" w:sz="0" w:space="0" w:color="auto"/>
        <w:left w:val="none" w:sz="0" w:space="0" w:color="auto"/>
        <w:bottom w:val="none" w:sz="0" w:space="0" w:color="auto"/>
        <w:right w:val="none" w:sz="0" w:space="0" w:color="auto"/>
      </w:divBdr>
      <w:divsChild>
        <w:div w:id="510754296">
          <w:marLeft w:val="0"/>
          <w:marRight w:val="0"/>
          <w:marTop w:val="0"/>
          <w:marBottom w:val="0"/>
          <w:divBdr>
            <w:top w:val="none" w:sz="0" w:space="0" w:color="auto"/>
            <w:left w:val="none" w:sz="0" w:space="0" w:color="auto"/>
            <w:bottom w:val="none" w:sz="0" w:space="0" w:color="auto"/>
            <w:right w:val="none" w:sz="0" w:space="0" w:color="auto"/>
          </w:divBdr>
          <w:divsChild>
            <w:div w:id="998189749">
              <w:marLeft w:val="0"/>
              <w:marRight w:val="0"/>
              <w:marTop w:val="0"/>
              <w:marBottom w:val="0"/>
              <w:divBdr>
                <w:top w:val="none" w:sz="0" w:space="0" w:color="auto"/>
                <w:left w:val="none" w:sz="0" w:space="0" w:color="auto"/>
                <w:bottom w:val="none" w:sz="0" w:space="0" w:color="auto"/>
                <w:right w:val="none" w:sz="0" w:space="0" w:color="auto"/>
              </w:divBdr>
            </w:div>
            <w:div w:id="19151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242">
      <w:bodyDiv w:val="1"/>
      <w:marLeft w:val="0"/>
      <w:marRight w:val="0"/>
      <w:marTop w:val="0"/>
      <w:marBottom w:val="0"/>
      <w:divBdr>
        <w:top w:val="none" w:sz="0" w:space="0" w:color="auto"/>
        <w:left w:val="none" w:sz="0" w:space="0" w:color="auto"/>
        <w:bottom w:val="none" w:sz="0" w:space="0" w:color="auto"/>
        <w:right w:val="none" w:sz="0" w:space="0" w:color="auto"/>
      </w:divBdr>
    </w:div>
    <w:div w:id="1048072585">
      <w:bodyDiv w:val="1"/>
      <w:marLeft w:val="0"/>
      <w:marRight w:val="0"/>
      <w:marTop w:val="0"/>
      <w:marBottom w:val="0"/>
      <w:divBdr>
        <w:top w:val="none" w:sz="0" w:space="0" w:color="auto"/>
        <w:left w:val="none" w:sz="0" w:space="0" w:color="auto"/>
        <w:bottom w:val="none" w:sz="0" w:space="0" w:color="auto"/>
        <w:right w:val="none" w:sz="0" w:space="0" w:color="auto"/>
      </w:divBdr>
      <w:divsChild>
        <w:div w:id="1310328701">
          <w:marLeft w:val="0"/>
          <w:marRight w:val="0"/>
          <w:marTop w:val="0"/>
          <w:marBottom w:val="0"/>
          <w:divBdr>
            <w:top w:val="none" w:sz="0" w:space="0" w:color="auto"/>
            <w:left w:val="none" w:sz="0" w:space="0" w:color="auto"/>
            <w:bottom w:val="none" w:sz="0" w:space="0" w:color="auto"/>
            <w:right w:val="none" w:sz="0" w:space="0" w:color="auto"/>
          </w:divBdr>
          <w:divsChild>
            <w:div w:id="1736010016">
              <w:marLeft w:val="0"/>
              <w:marRight w:val="0"/>
              <w:marTop w:val="0"/>
              <w:marBottom w:val="0"/>
              <w:divBdr>
                <w:top w:val="none" w:sz="0" w:space="0" w:color="auto"/>
                <w:left w:val="none" w:sz="0" w:space="0" w:color="auto"/>
                <w:bottom w:val="none" w:sz="0" w:space="0" w:color="auto"/>
                <w:right w:val="none" w:sz="0" w:space="0" w:color="auto"/>
              </w:divBdr>
            </w:div>
            <w:div w:id="669060161">
              <w:marLeft w:val="0"/>
              <w:marRight w:val="0"/>
              <w:marTop w:val="0"/>
              <w:marBottom w:val="0"/>
              <w:divBdr>
                <w:top w:val="none" w:sz="0" w:space="0" w:color="auto"/>
                <w:left w:val="none" w:sz="0" w:space="0" w:color="auto"/>
                <w:bottom w:val="none" w:sz="0" w:space="0" w:color="auto"/>
                <w:right w:val="none" w:sz="0" w:space="0" w:color="auto"/>
              </w:divBdr>
            </w:div>
            <w:div w:id="7393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3279">
      <w:bodyDiv w:val="1"/>
      <w:marLeft w:val="0"/>
      <w:marRight w:val="0"/>
      <w:marTop w:val="0"/>
      <w:marBottom w:val="0"/>
      <w:divBdr>
        <w:top w:val="none" w:sz="0" w:space="0" w:color="auto"/>
        <w:left w:val="none" w:sz="0" w:space="0" w:color="auto"/>
        <w:bottom w:val="none" w:sz="0" w:space="0" w:color="auto"/>
        <w:right w:val="none" w:sz="0" w:space="0" w:color="auto"/>
      </w:divBdr>
      <w:divsChild>
        <w:div w:id="721714890">
          <w:marLeft w:val="0"/>
          <w:marRight w:val="0"/>
          <w:marTop w:val="0"/>
          <w:marBottom w:val="0"/>
          <w:divBdr>
            <w:top w:val="none" w:sz="0" w:space="0" w:color="auto"/>
            <w:left w:val="none" w:sz="0" w:space="0" w:color="auto"/>
            <w:bottom w:val="none" w:sz="0" w:space="0" w:color="auto"/>
            <w:right w:val="none" w:sz="0" w:space="0" w:color="auto"/>
          </w:divBdr>
          <w:divsChild>
            <w:div w:id="39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20043302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8415">
      <w:bodyDiv w:val="1"/>
      <w:marLeft w:val="0"/>
      <w:marRight w:val="0"/>
      <w:marTop w:val="0"/>
      <w:marBottom w:val="0"/>
      <w:divBdr>
        <w:top w:val="none" w:sz="0" w:space="0" w:color="auto"/>
        <w:left w:val="none" w:sz="0" w:space="0" w:color="auto"/>
        <w:bottom w:val="none" w:sz="0" w:space="0" w:color="auto"/>
        <w:right w:val="none" w:sz="0" w:space="0" w:color="auto"/>
      </w:divBdr>
      <w:divsChild>
        <w:div w:id="616522921">
          <w:marLeft w:val="0"/>
          <w:marRight w:val="0"/>
          <w:marTop w:val="0"/>
          <w:marBottom w:val="0"/>
          <w:divBdr>
            <w:top w:val="none" w:sz="0" w:space="0" w:color="auto"/>
            <w:left w:val="none" w:sz="0" w:space="0" w:color="auto"/>
            <w:bottom w:val="none" w:sz="0" w:space="0" w:color="auto"/>
            <w:right w:val="none" w:sz="0" w:space="0" w:color="auto"/>
          </w:divBdr>
          <w:divsChild>
            <w:div w:id="1749306941">
              <w:marLeft w:val="0"/>
              <w:marRight w:val="0"/>
              <w:marTop w:val="0"/>
              <w:marBottom w:val="0"/>
              <w:divBdr>
                <w:top w:val="none" w:sz="0" w:space="0" w:color="auto"/>
                <w:left w:val="none" w:sz="0" w:space="0" w:color="auto"/>
                <w:bottom w:val="none" w:sz="0" w:space="0" w:color="auto"/>
                <w:right w:val="none" w:sz="0" w:space="0" w:color="auto"/>
              </w:divBdr>
            </w:div>
            <w:div w:id="442312988">
              <w:marLeft w:val="0"/>
              <w:marRight w:val="0"/>
              <w:marTop w:val="0"/>
              <w:marBottom w:val="0"/>
              <w:divBdr>
                <w:top w:val="none" w:sz="0" w:space="0" w:color="auto"/>
                <w:left w:val="none" w:sz="0" w:space="0" w:color="auto"/>
                <w:bottom w:val="none" w:sz="0" w:space="0" w:color="auto"/>
                <w:right w:val="none" w:sz="0" w:space="0" w:color="auto"/>
              </w:divBdr>
            </w:div>
            <w:div w:id="542139083">
              <w:marLeft w:val="0"/>
              <w:marRight w:val="0"/>
              <w:marTop w:val="0"/>
              <w:marBottom w:val="0"/>
              <w:divBdr>
                <w:top w:val="none" w:sz="0" w:space="0" w:color="auto"/>
                <w:left w:val="none" w:sz="0" w:space="0" w:color="auto"/>
                <w:bottom w:val="none" w:sz="0" w:space="0" w:color="auto"/>
                <w:right w:val="none" w:sz="0" w:space="0" w:color="auto"/>
              </w:divBdr>
            </w:div>
            <w:div w:id="956375922">
              <w:marLeft w:val="0"/>
              <w:marRight w:val="0"/>
              <w:marTop w:val="0"/>
              <w:marBottom w:val="0"/>
              <w:divBdr>
                <w:top w:val="none" w:sz="0" w:space="0" w:color="auto"/>
                <w:left w:val="none" w:sz="0" w:space="0" w:color="auto"/>
                <w:bottom w:val="none" w:sz="0" w:space="0" w:color="auto"/>
                <w:right w:val="none" w:sz="0" w:space="0" w:color="auto"/>
              </w:divBdr>
            </w:div>
            <w:div w:id="14744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37078583">
      <w:bodyDiv w:val="1"/>
      <w:marLeft w:val="0"/>
      <w:marRight w:val="0"/>
      <w:marTop w:val="0"/>
      <w:marBottom w:val="0"/>
      <w:divBdr>
        <w:top w:val="none" w:sz="0" w:space="0" w:color="auto"/>
        <w:left w:val="none" w:sz="0" w:space="0" w:color="auto"/>
        <w:bottom w:val="none" w:sz="0" w:space="0" w:color="auto"/>
        <w:right w:val="none" w:sz="0" w:space="0" w:color="auto"/>
      </w:divBdr>
    </w:div>
    <w:div w:id="1357275297">
      <w:bodyDiv w:val="1"/>
      <w:marLeft w:val="0"/>
      <w:marRight w:val="0"/>
      <w:marTop w:val="0"/>
      <w:marBottom w:val="0"/>
      <w:divBdr>
        <w:top w:val="none" w:sz="0" w:space="0" w:color="auto"/>
        <w:left w:val="none" w:sz="0" w:space="0" w:color="auto"/>
        <w:bottom w:val="none" w:sz="0" w:space="0" w:color="auto"/>
        <w:right w:val="none" w:sz="0" w:space="0" w:color="auto"/>
      </w:divBdr>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212">
      <w:bodyDiv w:val="1"/>
      <w:marLeft w:val="0"/>
      <w:marRight w:val="0"/>
      <w:marTop w:val="0"/>
      <w:marBottom w:val="0"/>
      <w:divBdr>
        <w:top w:val="none" w:sz="0" w:space="0" w:color="auto"/>
        <w:left w:val="none" w:sz="0" w:space="0" w:color="auto"/>
        <w:bottom w:val="none" w:sz="0" w:space="0" w:color="auto"/>
        <w:right w:val="none" w:sz="0" w:space="0" w:color="auto"/>
      </w:divBdr>
      <w:divsChild>
        <w:div w:id="1082214878">
          <w:marLeft w:val="0"/>
          <w:marRight w:val="0"/>
          <w:marTop w:val="0"/>
          <w:marBottom w:val="0"/>
          <w:divBdr>
            <w:top w:val="none" w:sz="0" w:space="0" w:color="auto"/>
            <w:left w:val="none" w:sz="0" w:space="0" w:color="auto"/>
            <w:bottom w:val="none" w:sz="0" w:space="0" w:color="auto"/>
            <w:right w:val="none" w:sz="0" w:space="0" w:color="auto"/>
          </w:divBdr>
          <w:divsChild>
            <w:div w:id="4851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1921">
      <w:bodyDiv w:val="1"/>
      <w:marLeft w:val="0"/>
      <w:marRight w:val="0"/>
      <w:marTop w:val="0"/>
      <w:marBottom w:val="0"/>
      <w:divBdr>
        <w:top w:val="none" w:sz="0" w:space="0" w:color="auto"/>
        <w:left w:val="none" w:sz="0" w:space="0" w:color="auto"/>
        <w:bottom w:val="none" w:sz="0" w:space="0" w:color="auto"/>
        <w:right w:val="none" w:sz="0" w:space="0" w:color="auto"/>
      </w:divBdr>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49800152">
      <w:bodyDiv w:val="1"/>
      <w:marLeft w:val="0"/>
      <w:marRight w:val="0"/>
      <w:marTop w:val="0"/>
      <w:marBottom w:val="0"/>
      <w:divBdr>
        <w:top w:val="none" w:sz="0" w:space="0" w:color="auto"/>
        <w:left w:val="none" w:sz="0" w:space="0" w:color="auto"/>
        <w:bottom w:val="none" w:sz="0" w:space="0" w:color="auto"/>
        <w:right w:val="none" w:sz="0" w:space="0" w:color="auto"/>
      </w:divBdr>
    </w:div>
    <w:div w:id="1594125755">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666177">
      <w:bodyDiv w:val="1"/>
      <w:marLeft w:val="0"/>
      <w:marRight w:val="0"/>
      <w:marTop w:val="0"/>
      <w:marBottom w:val="0"/>
      <w:divBdr>
        <w:top w:val="none" w:sz="0" w:space="0" w:color="auto"/>
        <w:left w:val="none" w:sz="0" w:space="0" w:color="auto"/>
        <w:bottom w:val="none" w:sz="0" w:space="0" w:color="auto"/>
        <w:right w:val="none" w:sz="0" w:space="0" w:color="auto"/>
      </w:divBdr>
      <w:divsChild>
        <w:div w:id="45565472">
          <w:marLeft w:val="0"/>
          <w:marRight w:val="0"/>
          <w:marTop w:val="0"/>
          <w:marBottom w:val="0"/>
          <w:divBdr>
            <w:top w:val="none" w:sz="0" w:space="0" w:color="auto"/>
            <w:left w:val="none" w:sz="0" w:space="0" w:color="auto"/>
            <w:bottom w:val="none" w:sz="0" w:space="0" w:color="auto"/>
            <w:right w:val="none" w:sz="0" w:space="0" w:color="auto"/>
          </w:divBdr>
          <w:divsChild>
            <w:div w:id="13457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4136">
      <w:bodyDiv w:val="1"/>
      <w:marLeft w:val="0"/>
      <w:marRight w:val="0"/>
      <w:marTop w:val="0"/>
      <w:marBottom w:val="0"/>
      <w:divBdr>
        <w:top w:val="none" w:sz="0" w:space="0" w:color="auto"/>
        <w:left w:val="none" w:sz="0" w:space="0" w:color="auto"/>
        <w:bottom w:val="none" w:sz="0" w:space="0" w:color="auto"/>
        <w:right w:val="none" w:sz="0" w:space="0" w:color="auto"/>
      </w:divBdr>
    </w:div>
    <w:div w:id="1729496668">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2413">
      <w:bodyDiv w:val="1"/>
      <w:marLeft w:val="0"/>
      <w:marRight w:val="0"/>
      <w:marTop w:val="0"/>
      <w:marBottom w:val="0"/>
      <w:divBdr>
        <w:top w:val="none" w:sz="0" w:space="0" w:color="auto"/>
        <w:left w:val="none" w:sz="0" w:space="0" w:color="auto"/>
        <w:bottom w:val="none" w:sz="0" w:space="0" w:color="auto"/>
        <w:right w:val="none" w:sz="0" w:space="0" w:color="auto"/>
      </w:divBdr>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13710360">
      <w:bodyDiv w:val="1"/>
      <w:marLeft w:val="0"/>
      <w:marRight w:val="0"/>
      <w:marTop w:val="0"/>
      <w:marBottom w:val="0"/>
      <w:divBdr>
        <w:top w:val="none" w:sz="0" w:space="0" w:color="auto"/>
        <w:left w:val="none" w:sz="0" w:space="0" w:color="auto"/>
        <w:bottom w:val="none" w:sz="0" w:space="0" w:color="auto"/>
        <w:right w:val="none" w:sz="0" w:space="0" w:color="auto"/>
      </w:divBdr>
      <w:divsChild>
        <w:div w:id="717440942">
          <w:marLeft w:val="0"/>
          <w:marRight w:val="0"/>
          <w:marTop w:val="0"/>
          <w:marBottom w:val="0"/>
          <w:divBdr>
            <w:top w:val="none" w:sz="0" w:space="0" w:color="auto"/>
            <w:left w:val="none" w:sz="0" w:space="0" w:color="auto"/>
            <w:bottom w:val="none" w:sz="0" w:space="0" w:color="auto"/>
            <w:right w:val="none" w:sz="0" w:space="0" w:color="auto"/>
          </w:divBdr>
          <w:divsChild>
            <w:div w:id="495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996">
      <w:bodyDiv w:val="1"/>
      <w:marLeft w:val="0"/>
      <w:marRight w:val="0"/>
      <w:marTop w:val="0"/>
      <w:marBottom w:val="0"/>
      <w:divBdr>
        <w:top w:val="none" w:sz="0" w:space="0" w:color="auto"/>
        <w:left w:val="none" w:sz="0" w:space="0" w:color="auto"/>
        <w:bottom w:val="none" w:sz="0" w:space="0" w:color="auto"/>
        <w:right w:val="none" w:sz="0" w:space="0" w:color="auto"/>
      </w:divBdr>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959794322">
      <w:bodyDiv w:val="1"/>
      <w:marLeft w:val="0"/>
      <w:marRight w:val="0"/>
      <w:marTop w:val="0"/>
      <w:marBottom w:val="0"/>
      <w:divBdr>
        <w:top w:val="none" w:sz="0" w:space="0" w:color="auto"/>
        <w:left w:val="none" w:sz="0" w:space="0" w:color="auto"/>
        <w:bottom w:val="none" w:sz="0" w:space="0" w:color="auto"/>
        <w:right w:val="none" w:sz="0" w:space="0" w:color="auto"/>
      </w:divBdr>
    </w:div>
    <w:div w:id="1979409883">
      <w:bodyDiv w:val="1"/>
      <w:marLeft w:val="0"/>
      <w:marRight w:val="0"/>
      <w:marTop w:val="0"/>
      <w:marBottom w:val="0"/>
      <w:divBdr>
        <w:top w:val="none" w:sz="0" w:space="0" w:color="auto"/>
        <w:left w:val="none" w:sz="0" w:space="0" w:color="auto"/>
        <w:bottom w:val="none" w:sz="0" w:space="0" w:color="auto"/>
        <w:right w:val="none" w:sz="0" w:space="0" w:color="auto"/>
      </w:divBdr>
      <w:divsChild>
        <w:div w:id="1538855303">
          <w:marLeft w:val="0"/>
          <w:marRight w:val="0"/>
          <w:marTop w:val="0"/>
          <w:marBottom w:val="0"/>
          <w:divBdr>
            <w:top w:val="none" w:sz="0" w:space="0" w:color="auto"/>
            <w:left w:val="none" w:sz="0" w:space="0" w:color="auto"/>
            <w:bottom w:val="none" w:sz="0" w:space="0" w:color="auto"/>
            <w:right w:val="none" w:sz="0" w:space="0" w:color="auto"/>
          </w:divBdr>
          <w:divsChild>
            <w:div w:id="1691758871">
              <w:marLeft w:val="0"/>
              <w:marRight w:val="0"/>
              <w:marTop w:val="0"/>
              <w:marBottom w:val="0"/>
              <w:divBdr>
                <w:top w:val="none" w:sz="0" w:space="0" w:color="auto"/>
                <w:left w:val="none" w:sz="0" w:space="0" w:color="auto"/>
                <w:bottom w:val="none" w:sz="0" w:space="0" w:color="auto"/>
                <w:right w:val="none" w:sz="0" w:space="0" w:color="auto"/>
              </w:divBdr>
            </w:div>
            <w:div w:id="1486357754">
              <w:marLeft w:val="0"/>
              <w:marRight w:val="0"/>
              <w:marTop w:val="0"/>
              <w:marBottom w:val="0"/>
              <w:divBdr>
                <w:top w:val="none" w:sz="0" w:space="0" w:color="auto"/>
                <w:left w:val="none" w:sz="0" w:space="0" w:color="auto"/>
                <w:bottom w:val="none" w:sz="0" w:space="0" w:color="auto"/>
                <w:right w:val="none" w:sz="0" w:space="0" w:color="auto"/>
              </w:divBdr>
            </w:div>
            <w:div w:id="1797597026">
              <w:marLeft w:val="0"/>
              <w:marRight w:val="0"/>
              <w:marTop w:val="0"/>
              <w:marBottom w:val="0"/>
              <w:divBdr>
                <w:top w:val="none" w:sz="0" w:space="0" w:color="auto"/>
                <w:left w:val="none" w:sz="0" w:space="0" w:color="auto"/>
                <w:bottom w:val="none" w:sz="0" w:space="0" w:color="auto"/>
                <w:right w:val="none" w:sz="0" w:space="0" w:color="auto"/>
              </w:divBdr>
            </w:div>
            <w:div w:id="1876039394">
              <w:marLeft w:val="0"/>
              <w:marRight w:val="0"/>
              <w:marTop w:val="0"/>
              <w:marBottom w:val="0"/>
              <w:divBdr>
                <w:top w:val="none" w:sz="0" w:space="0" w:color="auto"/>
                <w:left w:val="none" w:sz="0" w:space="0" w:color="auto"/>
                <w:bottom w:val="none" w:sz="0" w:space="0" w:color="auto"/>
                <w:right w:val="none" w:sz="0" w:space="0" w:color="auto"/>
              </w:divBdr>
            </w:div>
            <w:div w:id="1574199314">
              <w:marLeft w:val="0"/>
              <w:marRight w:val="0"/>
              <w:marTop w:val="0"/>
              <w:marBottom w:val="0"/>
              <w:divBdr>
                <w:top w:val="none" w:sz="0" w:space="0" w:color="auto"/>
                <w:left w:val="none" w:sz="0" w:space="0" w:color="auto"/>
                <w:bottom w:val="none" w:sz="0" w:space="0" w:color="auto"/>
                <w:right w:val="none" w:sz="0" w:space="0" w:color="auto"/>
              </w:divBdr>
            </w:div>
            <w:div w:id="935938496">
              <w:marLeft w:val="0"/>
              <w:marRight w:val="0"/>
              <w:marTop w:val="0"/>
              <w:marBottom w:val="0"/>
              <w:divBdr>
                <w:top w:val="none" w:sz="0" w:space="0" w:color="auto"/>
                <w:left w:val="none" w:sz="0" w:space="0" w:color="auto"/>
                <w:bottom w:val="none" w:sz="0" w:space="0" w:color="auto"/>
                <w:right w:val="none" w:sz="0" w:space="0" w:color="auto"/>
              </w:divBdr>
            </w:div>
            <w:div w:id="17624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044">
      <w:bodyDiv w:val="1"/>
      <w:marLeft w:val="0"/>
      <w:marRight w:val="0"/>
      <w:marTop w:val="0"/>
      <w:marBottom w:val="0"/>
      <w:divBdr>
        <w:top w:val="none" w:sz="0" w:space="0" w:color="auto"/>
        <w:left w:val="none" w:sz="0" w:space="0" w:color="auto"/>
        <w:bottom w:val="none" w:sz="0" w:space="0" w:color="auto"/>
        <w:right w:val="none" w:sz="0" w:space="0" w:color="auto"/>
      </w:divBdr>
      <w:divsChild>
        <w:div w:id="2119831923">
          <w:marLeft w:val="0"/>
          <w:marRight w:val="0"/>
          <w:marTop w:val="0"/>
          <w:marBottom w:val="0"/>
          <w:divBdr>
            <w:top w:val="none" w:sz="0" w:space="0" w:color="auto"/>
            <w:left w:val="none" w:sz="0" w:space="0" w:color="auto"/>
            <w:bottom w:val="none" w:sz="0" w:space="0" w:color="auto"/>
            <w:right w:val="none" w:sz="0" w:space="0" w:color="auto"/>
          </w:divBdr>
          <w:divsChild>
            <w:div w:id="2611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4312">
      <w:bodyDiv w:val="1"/>
      <w:marLeft w:val="0"/>
      <w:marRight w:val="0"/>
      <w:marTop w:val="0"/>
      <w:marBottom w:val="0"/>
      <w:divBdr>
        <w:top w:val="none" w:sz="0" w:space="0" w:color="auto"/>
        <w:left w:val="none" w:sz="0" w:space="0" w:color="auto"/>
        <w:bottom w:val="none" w:sz="0" w:space="0" w:color="auto"/>
        <w:right w:val="none" w:sz="0" w:space="0" w:color="auto"/>
      </w:divBdr>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 w:id="21379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2.xml><?xml version="1.0" encoding="utf-8"?>
<ds:datastoreItem xmlns:ds="http://schemas.openxmlformats.org/officeDocument/2006/customXml" ds:itemID="{0CAD65F7-5967-4E35-9F01-F2AC4BB37C62}">
  <ds:schemaRefs>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3ae569bb-ac1d-498d-b0de-e04ee48747a4"/>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1A0DAA-CF00-47D2-B3B3-48710EB09A29}">
  <ds:schemaRefs>
    <ds:schemaRef ds:uri="http://schemas.openxmlformats.org/officeDocument/2006/bibliography"/>
  </ds:schemaRefs>
</ds:datastoreItem>
</file>

<file path=customXml/itemProps5.xml><?xml version="1.0" encoding="utf-8"?>
<ds:datastoreItem xmlns:ds="http://schemas.openxmlformats.org/officeDocument/2006/customXml" ds:itemID="{F9883793-A21E-4CAC-B7E7-1BC939CE92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3378</TotalTime>
  <Pages>7</Pages>
  <Words>1575</Words>
  <Characters>8663</Characters>
  <Application>Microsoft Office Word</Application>
  <DocSecurity>0</DocSecurity>
  <Lines>72</Lines>
  <Paragraphs>20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DAM1 - Llenguatge de marques i SGI</vt:lpstr>
      <vt:lpstr>PROJECTE - Proposta tècnica</vt:lpstr>
    </vt:vector>
  </TitlesOfParts>
  <Company>Educem</Company>
  <LinksUpToDate>false</LinksUpToDate>
  <CharactersWithSpaces>10218</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Llenguatge de marques i SGI</dc:title>
  <dc:subject>Exercicis 01</dc:subject>
  <dc:creator/>
  <cp:lastModifiedBy>David Gonzalez</cp:lastModifiedBy>
  <cp:revision>1017</cp:revision>
  <cp:lastPrinted>2015-07-06T09:36:00Z</cp:lastPrinted>
  <dcterms:created xsi:type="dcterms:W3CDTF">2017-09-13T06:20:00Z</dcterms:created>
  <dcterms:modified xsi:type="dcterms:W3CDTF">2024-09-11T19:30:00Z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